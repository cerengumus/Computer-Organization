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7"/>
        <w:gridCol w:w="1015"/>
      </w:tblGrid>
      <w:tr w:rsidR="00856C58" w14:paraId="6B52EEAD" w14:textId="77777777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6151C967" w14:textId="673BF06E" w:rsidR="00856C58" w:rsidRDefault="00C81510">
            <w:pPr>
              <w:pStyle w:val="PersonalName"/>
              <w:jc w:val="center"/>
              <w:rPr>
                <w:color w:val="40382D" w:themeColor="text2" w:themeShade="BF"/>
              </w:rPr>
            </w:pPr>
            <w:sdt>
              <w:sdtPr>
                <w:rPr>
                  <w:color w:val="40382D" w:themeColor="text2" w:themeShade="BF"/>
                  <w:sz w:val="56"/>
                  <w:szCs w:val="56"/>
                </w:rPr>
                <w:id w:val="1389845768"/>
                <w:placeholder>
                  <w:docPart w:val="751F18A46CAA40228A85E5A190F2BE9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>
                <w:rPr>
                  <w:color w:val="40382D" w:themeColor="text2" w:themeShade="BF"/>
                </w:rPr>
              </w:sdtEndPr>
              <w:sdtContent>
                <w:r w:rsidR="00483372" w:rsidRPr="000F4059">
                  <w:rPr>
                    <w:color w:val="40382D" w:themeColor="text2" w:themeShade="BF"/>
                    <w:sz w:val="56"/>
                    <w:szCs w:val="56"/>
                  </w:rPr>
                  <w:t xml:space="preserve">COMPUTER </w:t>
                </w:r>
                <w:proofErr w:type="gramStart"/>
                <w:r w:rsidR="00483372" w:rsidRPr="000F4059">
                  <w:rPr>
                    <w:color w:val="40382D" w:themeColor="text2" w:themeShade="BF"/>
                    <w:sz w:val="56"/>
                    <w:szCs w:val="56"/>
                  </w:rPr>
                  <w:t>ORGANIZATION :</w:t>
                </w:r>
                <w:proofErr w:type="gramEnd"/>
                <w:r w:rsidR="00483372" w:rsidRPr="000F4059">
                  <w:rPr>
                    <w:color w:val="40382D" w:themeColor="text2" w:themeShade="BF"/>
                    <w:sz w:val="56"/>
                    <w:szCs w:val="56"/>
                  </w:rPr>
                  <w:t xml:space="preserve"> CSE 331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14:paraId="19A85F0B" w14:textId="1940AD50" w:rsidR="00856C58" w:rsidRDefault="00856C58">
            <w:pPr>
              <w:pStyle w:val="NoSpacing"/>
              <w:ind w:left="71" w:hanging="71"/>
              <w:jc w:val="right"/>
            </w:pPr>
          </w:p>
        </w:tc>
      </w:tr>
      <w:tr w:rsidR="00856C58" w14:paraId="3038131C" w14:textId="77777777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14:paraId="679B6033" w14:textId="6417B3C4" w:rsidR="00856C58" w:rsidRDefault="00C81510">
            <w:pPr>
              <w:pStyle w:val="NoSpacing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b/>
                  <w:bCs/>
                  <w:caps/>
                  <w:color w:val="ECEDD1" w:themeColor="background2"/>
                  <w:sz w:val="28"/>
                  <w:szCs w:val="28"/>
                </w:rPr>
                <w:alias w:val="Address"/>
                <w:tag w:val="Address"/>
                <w:id w:val="-203863747"/>
                <w:placeholder>
                  <w:docPart w:val="29DE3EFC2F4D4E0687999619E62344B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483372" w:rsidRPr="000F4059">
                  <w:rPr>
                    <w:b/>
                    <w:bCs/>
                    <w:caps/>
                    <w:color w:val="ECEDD1" w:themeColor="background2"/>
                    <w:sz w:val="28"/>
                    <w:szCs w:val="28"/>
                  </w:rPr>
                  <w:t>#   assignment 3 REPORT #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14:paraId="4EC68062" w14:textId="77777777" w:rsidR="00856C58" w:rsidRDefault="00856C58">
            <w:pPr>
              <w:pStyle w:val="NoSpacing"/>
            </w:pPr>
          </w:p>
        </w:tc>
      </w:tr>
    </w:tbl>
    <w:p w14:paraId="7241D509" w14:textId="77777777" w:rsidR="00856C58" w:rsidRDefault="00856C58"/>
    <w:p w14:paraId="6296BF7E" w14:textId="5EAE8080" w:rsidR="00856C58" w:rsidRDefault="00C81510">
      <w:sdt>
        <w:sdtPr>
          <w:id w:val="19890522"/>
          <w:placeholder>
            <w:docPart w:val="D97CE671499A4F5F91F1F647ADE6FD38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483372">
            <w:t>LEMYE CEREN GUMUS - 151044071</w:t>
          </w:r>
        </w:sdtContent>
      </w:sdt>
    </w:p>
    <w:p w14:paraId="4C3D1D1D" w14:textId="77777777" w:rsidR="00856C58" w:rsidRDefault="00856C58">
      <w:pPr>
        <w:pStyle w:val="SenderAddress"/>
      </w:pPr>
    </w:p>
    <w:sdt>
      <w:sdtPr>
        <w:id w:val="212564916"/>
        <w:placeholder>
          <w:docPart w:val="EB22C1CA3F0A4A19BB28B4F7BBD562D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5F92C14B" w14:textId="77777777" w:rsidR="00856C58" w:rsidRDefault="00483372">
          <w:pPr>
            <w:pStyle w:val="SenderAddress"/>
          </w:pPr>
          <w:r>
            <w:t>Ceren GÜMÜŞ</w:t>
          </w:r>
        </w:p>
      </w:sdtContent>
    </w:sdt>
    <w:sdt>
      <w:sdtPr>
        <w:id w:val="18534652"/>
        <w:placeholder>
          <w:docPart w:val="97EAF75B2EDD4D7F85337C64095AFFB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1C0E3955" w14:textId="2E9C908B" w:rsidR="00856C58" w:rsidRDefault="00483372">
          <w:pPr>
            <w:pStyle w:val="SenderAddress"/>
          </w:pPr>
          <w:r>
            <w:t xml:space="preserve">COMPUTER </w:t>
          </w:r>
          <w:proofErr w:type="gramStart"/>
          <w:r>
            <w:t>ORGANIZATION :</w:t>
          </w:r>
          <w:proofErr w:type="gramEnd"/>
          <w:r>
            <w:t xml:space="preserve"> CSE 331</w:t>
          </w:r>
        </w:p>
      </w:sdtContent>
    </w:sdt>
    <w:sdt>
      <w:sdtPr>
        <w:id w:val="212564737"/>
        <w:placeholder>
          <w:docPart w:val="370788D6296B4F4B9FAEB89FDF514604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14:paraId="68BA389C" w14:textId="60DA206A" w:rsidR="00856C58" w:rsidRDefault="00483372">
          <w:pPr>
            <w:pStyle w:val="SenderAddress"/>
          </w:pPr>
          <w:r>
            <w:t>#   assignment 3 REPORT #</w:t>
          </w:r>
        </w:p>
      </w:sdtContent>
    </w:sdt>
    <w:p w14:paraId="4B1AA47E" w14:textId="6422254F" w:rsidR="00856C58" w:rsidRDefault="00483372">
      <w:pPr>
        <w:pStyle w:val="RecipientAddress"/>
      </w:pPr>
      <w:r>
        <w:rPr>
          <w:noProof/>
        </w:rPr>
        <w:drawing>
          <wp:inline distT="0" distB="0" distL="0" distR="0" wp14:anchorId="517B7569" wp14:editId="020A2797">
            <wp:extent cx="57150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8EC1B" w14:textId="2E759F40" w:rsidR="00856C58" w:rsidRDefault="00483372" w:rsidP="00483372">
      <w:pPr>
        <w:ind w:left="720"/>
      </w:pPr>
      <w:r>
        <w:t>First,16 X 1 mux was designed.</w:t>
      </w:r>
    </w:p>
    <w:p w14:paraId="6D37DF06" w14:textId="70D23FA3" w:rsidR="00483372" w:rsidRPr="00483372" w:rsidRDefault="00483372" w:rsidP="00483372">
      <w:pPr>
        <w:spacing w:line="240" w:lineRule="auto"/>
        <w:ind w:left="720"/>
        <w:rPr>
          <w:b/>
          <w:bCs/>
          <w:i/>
          <w:iCs/>
        </w:rPr>
      </w:pPr>
      <w:r w:rsidRPr="00483372">
        <w:rPr>
          <w:b/>
          <w:bCs/>
          <w:color w:val="FF0000"/>
        </w:rPr>
        <w:t>M</w:t>
      </w:r>
      <w:r w:rsidRPr="00483372">
        <w:rPr>
          <w:b/>
          <w:bCs/>
          <w:color w:val="FF0000"/>
        </w:rPr>
        <w:t>odule</w:t>
      </w:r>
      <w:r w:rsidRPr="00483372">
        <w:rPr>
          <w:b/>
          <w:bCs/>
          <w:color w:val="FF0000"/>
        </w:rPr>
        <w:t xml:space="preserve"> </w:t>
      </w:r>
      <w:r w:rsidRPr="00483372">
        <w:rPr>
          <w:b/>
          <w:bCs/>
          <w:color w:val="FF0000"/>
        </w:rPr>
        <w:t>MUX_16</w:t>
      </w:r>
      <w:r w:rsidRPr="00483372">
        <w:rPr>
          <w:b/>
          <w:bCs/>
        </w:rPr>
        <w:t>(</w:t>
      </w:r>
      <w:proofErr w:type="gramStart"/>
      <w:r w:rsidRPr="00483372">
        <w:rPr>
          <w:b/>
          <w:bCs/>
          <w:i/>
          <w:iCs/>
        </w:rPr>
        <w:t>result,select</w:t>
      </w:r>
      <w:proofErr w:type="gramEnd"/>
      <w:r w:rsidRPr="00483372">
        <w:rPr>
          <w:b/>
          <w:bCs/>
          <w:i/>
          <w:iCs/>
        </w:rPr>
        <w:t>,input0,input1,input2,input3,input4,input5,</w:t>
      </w:r>
    </w:p>
    <w:p w14:paraId="628E79A5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  <w:i/>
          <w:iCs/>
        </w:rPr>
        <w:t>input</w:t>
      </w:r>
      <w:proofErr w:type="gramStart"/>
      <w:r w:rsidRPr="00483372">
        <w:rPr>
          <w:b/>
          <w:bCs/>
          <w:i/>
          <w:iCs/>
        </w:rPr>
        <w:t>6,input</w:t>
      </w:r>
      <w:proofErr w:type="gramEnd"/>
      <w:r w:rsidRPr="00483372">
        <w:rPr>
          <w:b/>
          <w:bCs/>
          <w:i/>
          <w:iCs/>
        </w:rPr>
        <w:t>7,input8,input9,input10,input11,input12,input13,input14,input15</w:t>
      </w:r>
      <w:r w:rsidRPr="00483372">
        <w:rPr>
          <w:b/>
          <w:bCs/>
        </w:rPr>
        <w:t>);</w:t>
      </w:r>
    </w:p>
    <w:p w14:paraId="729DF912" w14:textId="4F0088D7" w:rsidR="00483372" w:rsidRPr="00483372" w:rsidRDefault="00483372" w:rsidP="00483372">
      <w:pPr>
        <w:spacing w:line="240" w:lineRule="auto"/>
        <w:ind w:left="720"/>
        <w:rPr>
          <w:b/>
          <w:bCs/>
          <w:i/>
          <w:iCs/>
        </w:rPr>
      </w:pPr>
      <w:proofErr w:type="gramStart"/>
      <w:r w:rsidRPr="00483372">
        <w:rPr>
          <w:b/>
          <w:bCs/>
          <w:i/>
          <w:iCs/>
          <w:color w:val="FF0000"/>
        </w:rPr>
        <w:t>input</w:t>
      </w:r>
      <w:r w:rsidRPr="00483372">
        <w:rPr>
          <w:b/>
          <w:bCs/>
          <w:i/>
          <w:iCs/>
        </w:rPr>
        <w:t xml:space="preserve">  </w:t>
      </w:r>
      <w:r w:rsidRPr="00483372">
        <w:rPr>
          <w:b/>
          <w:bCs/>
          <w:i/>
          <w:iCs/>
        </w:rPr>
        <w:t>input</w:t>
      </w:r>
      <w:proofErr w:type="gramEnd"/>
      <w:r w:rsidRPr="00483372">
        <w:rPr>
          <w:b/>
          <w:bCs/>
          <w:i/>
          <w:iCs/>
        </w:rPr>
        <w:t>0,input1,input2,input3,input4,input5,input6,input7,input8,</w:t>
      </w:r>
      <w:r w:rsidRPr="00483372">
        <w:rPr>
          <w:b/>
          <w:bCs/>
          <w:i/>
          <w:iCs/>
        </w:rPr>
        <w:t xml:space="preserve"> </w:t>
      </w:r>
      <w:r w:rsidRPr="00483372">
        <w:rPr>
          <w:b/>
          <w:bCs/>
          <w:i/>
          <w:iCs/>
        </w:rPr>
        <w:t>input9,input10,input11,input12,input13,input14,input15;</w:t>
      </w:r>
    </w:p>
    <w:p w14:paraId="3169190F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</w:rPr>
        <w:t>input [3:0] select;</w:t>
      </w:r>
    </w:p>
    <w:p w14:paraId="5F7F6C84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</w:rPr>
        <w:t>output result;</w:t>
      </w:r>
    </w:p>
    <w:p w14:paraId="3297D45B" w14:textId="642E4E51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</w:rPr>
        <w:t>wire for_mux</w:t>
      </w:r>
      <w:proofErr w:type="gramStart"/>
      <w:r w:rsidRPr="00483372">
        <w:rPr>
          <w:b/>
          <w:bCs/>
        </w:rPr>
        <w:t>1,for</w:t>
      </w:r>
      <w:proofErr w:type="gramEnd"/>
      <w:r w:rsidRPr="00483372">
        <w:rPr>
          <w:b/>
          <w:bCs/>
        </w:rPr>
        <w:t>_mux2;</w:t>
      </w:r>
    </w:p>
    <w:p w14:paraId="05BA7477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</w:p>
    <w:p w14:paraId="5D129EB1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</w:rPr>
        <w:t>MUX_8 r1(for_mux1, select[2:0</w:t>
      </w:r>
      <w:proofErr w:type="gramStart"/>
      <w:r w:rsidRPr="00483372">
        <w:rPr>
          <w:b/>
          <w:bCs/>
        </w:rPr>
        <w:t>],input</w:t>
      </w:r>
      <w:proofErr w:type="gramEnd"/>
      <w:r w:rsidRPr="00483372">
        <w:rPr>
          <w:b/>
          <w:bCs/>
        </w:rPr>
        <w:t>0,input1,input2,input3,input4,input5,input6,input7);</w:t>
      </w:r>
    </w:p>
    <w:p w14:paraId="2E5EE59C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</w:rPr>
        <w:t>MUX_8 r2(for_mux2, select[2:0</w:t>
      </w:r>
      <w:proofErr w:type="gramStart"/>
      <w:r w:rsidRPr="00483372">
        <w:rPr>
          <w:b/>
          <w:bCs/>
        </w:rPr>
        <w:t>],input</w:t>
      </w:r>
      <w:proofErr w:type="gramEnd"/>
      <w:r w:rsidRPr="00483372">
        <w:rPr>
          <w:b/>
          <w:bCs/>
        </w:rPr>
        <w:t>8,input9,input10,input11,input12,input13,input14,input15);</w:t>
      </w:r>
    </w:p>
    <w:p w14:paraId="59807864" w14:textId="77777777" w:rsidR="00483372" w:rsidRPr="00483372" w:rsidRDefault="00483372" w:rsidP="00483372">
      <w:pPr>
        <w:spacing w:line="240" w:lineRule="auto"/>
        <w:ind w:left="720"/>
        <w:rPr>
          <w:b/>
          <w:bCs/>
        </w:rPr>
      </w:pPr>
      <w:r w:rsidRPr="00483372">
        <w:rPr>
          <w:b/>
          <w:bCs/>
        </w:rPr>
        <w:t>MUX_2 res(</w:t>
      </w:r>
      <w:proofErr w:type="gramStart"/>
      <w:r w:rsidRPr="00483372">
        <w:rPr>
          <w:b/>
          <w:bCs/>
        </w:rPr>
        <w:t>result,for</w:t>
      </w:r>
      <w:proofErr w:type="gramEnd"/>
      <w:r w:rsidRPr="00483372">
        <w:rPr>
          <w:b/>
          <w:bCs/>
        </w:rPr>
        <w:t>_mux1,for_mux2,select[3]);</w:t>
      </w:r>
    </w:p>
    <w:p w14:paraId="716B184A" w14:textId="093F3928" w:rsidR="00483372" w:rsidRPr="00483372" w:rsidRDefault="00483372" w:rsidP="00483372">
      <w:pPr>
        <w:spacing w:line="240" w:lineRule="auto"/>
        <w:ind w:left="720"/>
        <w:rPr>
          <w:b/>
          <w:bCs/>
        </w:rPr>
      </w:pPr>
      <w:proofErr w:type="spellStart"/>
      <w:r w:rsidRPr="00483372">
        <w:rPr>
          <w:b/>
          <w:bCs/>
        </w:rPr>
        <w:t>endmodule</w:t>
      </w:r>
      <w:proofErr w:type="spellEnd"/>
    </w:p>
    <w:p w14:paraId="5186BCB2" w14:textId="6415396C" w:rsidR="00856C58" w:rsidRDefault="00483372">
      <w:pPr>
        <w:pStyle w:val="Closing"/>
      </w:pPr>
      <w:r>
        <w:tab/>
        <w:t xml:space="preserve">second </w:t>
      </w:r>
      <w:proofErr w:type="spellStart"/>
      <w:r>
        <w:t>concat</w:t>
      </w:r>
      <w:proofErr w:type="spellEnd"/>
      <w:r>
        <w:t xml:space="preserve"> is implemented </w:t>
      </w:r>
    </w:p>
    <w:p w14:paraId="1D48D9E0" w14:textId="17C763ED" w:rsidR="00483372" w:rsidRDefault="00483372">
      <w:pPr>
        <w:pStyle w:val="Closing"/>
      </w:pPr>
      <w:r>
        <w:rPr>
          <w:noProof/>
        </w:rPr>
        <w:drawing>
          <wp:inline distT="0" distB="0" distL="0" distR="0" wp14:anchorId="1B3C86E1" wp14:editId="29F740C9">
            <wp:extent cx="607695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D68A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 xml:space="preserve">module </w:t>
      </w:r>
      <w:proofErr w:type="spellStart"/>
      <w:r w:rsidRPr="00483372">
        <w:rPr>
          <w:b/>
          <w:bCs/>
          <w:color w:val="5C5827" w:themeColor="accent3" w:themeShade="80"/>
        </w:rPr>
        <w:t>concat</w:t>
      </w:r>
      <w:proofErr w:type="spellEnd"/>
      <w:r w:rsidRPr="00483372">
        <w:rPr>
          <w:b/>
          <w:bCs/>
          <w:color w:val="5C5827" w:themeColor="accent3" w:themeShade="80"/>
        </w:rPr>
        <w:t>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data,shamt</w:t>
      </w:r>
      <w:proofErr w:type="spellEnd"/>
      <w:proofErr w:type="gramEnd"/>
      <w:r w:rsidRPr="00483372">
        <w:rPr>
          <w:b/>
          <w:bCs/>
          <w:color w:val="5C5827" w:themeColor="accent3" w:themeShade="80"/>
        </w:rPr>
        <w:t>);</w:t>
      </w:r>
    </w:p>
    <w:p w14:paraId="090B66F2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 xml:space="preserve">output [31:0] </w:t>
      </w:r>
      <w:proofErr w:type="spellStart"/>
      <w:r w:rsidRPr="00483372">
        <w:rPr>
          <w:b/>
          <w:bCs/>
          <w:color w:val="5C5827" w:themeColor="accent3" w:themeShade="80"/>
        </w:rPr>
        <w:t>extend_data</w:t>
      </w:r>
      <w:proofErr w:type="spellEnd"/>
      <w:r w:rsidRPr="00483372">
        <w:rPr>
          <w:b/>
          <w:bCs/>
          <w:color w:val="5C5827" w:themeColor="accent3" w:themeShade="80"/>
        </w:rPr>
        <w:t>;</w:t>
      </w:r>
    </w:p>
    <w:p w14:paraId="1578FA4E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 xml:space="preserve">input [4:0] </w:t>
      </w:r>
      <w:proofErr w:type="spellStart"/>
      <w:r w:rsidRPr="00483372">
        <w:rPr>
          <w:b/>
          <w:bCs/>
          <w:color w:val="5C5827" w:themeColor="accent3" w:themeShade="80"/>
        </w:rPr>
        <w:t>shamt</w:t>
      </w:r>
      <w:proofErr w:type="spellEnd"/>
      <w:r w:rsidRPr="00483372">
        <w:rPr>
          <w:b/>
          <w:bCs/>
          <w:color w:val="5C5827" w:themeColor="accent3" w:themeShade="80"/>
        </w:rPr>
        <w:t>;</w:t>
      </w:r>
    </w:p>
    <w:p w14:paraId="5D273224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</w:p>
    <w:p w14:paraId="43BB6492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and0(</w:t>
      </w:r>
      <w:proofErr w:type="spellStart"/>
      <w:r w:rsidRPr="00483372">
        <w:rPr>
          <w:b/>
          <w:bCs/>
          <w:color w:val="5C5827" w:themeColor="accent3" w:themeShade="80"/>
        </w:rPr>
        <w:t>extend_data</w:t>
      </w:r>
      <w:proofErr w:type="spellEnd"/>
      <w:r w:rsidRPr="00483372">
        <w:rPr>
          <w:b/>
          <w:bCs/>
          <w:color w:val="5C5827" w:themeColor="accent3" w:themeShade="80"/>
        </w:rPr>
        <w:t>[0</w:t>
      </w:r>
      <w:proofErr w:type="gramStart"/>
      <w:r w:rsidRPr="00483372">
        <w:rPr>
          <w:b/>
          <w:bCs/>
          <w:color w:val="5C5827" w:themeColor="accent3" w:themeShade="80"/>
        </w:rPr>
        <w:t>],</w:t>
      </w:r>
      <w:proofErr w:type="spellStart"/>
      <w:r w:rsidRPr="00483372">
        <w:rPr>
          <w:b/>
          <w:bCs/>
          <w:color w:val="5C5827" w:themeColor="accent3" w:themeShade="80"/>
        </w:rPr>
        <w:t>shamt</w:t>
      </w:r>
      <w:proofErr w:type="spellEnd"/>
      <w:proofErr w:type="gramEnd"/>
      <w:r w:rsidRPr="00483372">
        <w:rPr>
          <w:b/>
          <w:bCs/>
          <w:color w:val="5C5827" w:themeColor="accent3" w:themeShade="80"/>
        </w:rPr>
        <w:t>[0],1);</w:t>
      </w:r>
    </w:p>
    <w:p w14:paraId="070E188C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and1(</w:t>
      </w:r>
      <w:proofErr w:type="spellStart"/>
      <w:r w:rsidRPr="00483372">
        <w:rPr>
          <w:b/>
          <w:bCs/>
          <w:color w:val="5C5827" w:themeColor="accent3" w:themeShade="80"/>
        </w:rPr>
        <w:t>extend_data</w:t>
      </w:r>
      <w:proofErr w:type="spellEnd"/>
      <w:r w:rsidRPr="00483372">
        <w:rPr>
          <w:b/>
          <w:bCs/>
          <w:color w:val="5C5827" w:themeColor="accent3" w:themeShade="80"/>
        </w:rPr>
        <w:t>[1</w:t>
      </w:r>
      <w:proofErr w:type="gramStart"/>
      <w:r w:rsidRPr="00483372">
        <w:rPr>
          <w:b/>
          <w:bCs/>
          <w:color w:val="5C5827" w:themeColor="accent3" w:themeShade="80"/>
        </w:rPr>
        <w:t>],</w:t>
      </w:r>
      <w:proofErr w:type="spellStart"/>
      <w:r w:rsidRPr="00483372">
        <w:rPr>
          <w:b/>
          <w:bCs/>
          <w:color w:val="5C5827" w:themeColor="accent3" w:themeShade="80"/>
        </w:rPr>
        <w:t>shamt</w:t>
      </w:r>
      <w:proofErr w:type="spellEnd"/>
      <w:proofErr w:type="gramEnd"/>
      <w:r w:rsidRPr="00483372">
        <w:rPr>
          <w:b/>
          <w:bCs/>
          <w:color w:val="5C5827" w:themeColor="accent3" w:themeShade="80"/>
        </w:rPr>
        <w:t>[1],1);</w:t>
      </w:r>
    </w:p>
    <w:p w14:paraId="42D06EBA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and2(</w:t>
      </w:r>
      <w:proofErr w:type="spellStart"/>
      <w:r w:rsidRPr="00483372">
        <w:rPr>
          <w:b/>
          <w:bCs/>
          <w:color w:val="5C5827" w:themeColor="accent3" w:themeShade="80"/>
        </w:rPr>
        <w:t>extend_data</w:t>
      </w:r>
      <w:proofErr w:type="spellEnd"/>
      <w:r w:rsidRPr="00483372">
        <w:rPr>
          <w:b/>
          <w:bCs/>
          <w:color w:val="5C5827" w:themeColor="accent3" w:themeShade="80"/>
        </w:rPr>
        <w:t>[2</w:t>
      </w:r>
      <w:proofErr w:type="gramStart"/>
      <w:r w:rsidRPr="00483372">
        <w:rPr>
          <w:b/>
          <w:bCs/>
          <w:color w:val="5C5827" w:themeColor="accent3" w:themeShade="80"/>
        </w:rPr>
        <w:t>],</w:t>
      </w:r>
      <w:proofErr w:type="spellStart"/>
      <w:r w:rsidRPr="00483372">
        <w:rPr>
          <w:b/>
          <w:bCs/>
          <w:color w:val="5C5827" w:themeColor="accent3" w:themeShade="80"/>
        </w:rPr>
        <w:t>shamt</w:t>
      </w:r>
      <w:proofErr w:type="spellEnd"/>
      <w:proofErr w:type="gramEnd"/>
      <w:r w:rsidRPr="00483372">
        <w:rPr>
          <w:b/>
          <w:bCs/>
          <w:color w:val="5C5827" w:themeColor="accent3" w:themeShade="80"/>
        </w:rPr>
        <w:t>[2],1);</w:t>
      </w:r>
    </w:p>
    <w:p w14:paraId="5134B46E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and3(</w:t>
      </w:r>
      <w:proofErr w:type="spellStart"/>
      <w:r w:rsidRPr="00483372">
        <w:rPr>
          <w:b/>
          <w:bCs/>
          <w:color w:val="5C5827" w:themeColor="accent3" w:themeShade="80"/>
        </w:rPr>
        <w:t>extend_data</w:t>
      </w:r>
      <w:proofErr w:type="spellEnd"/>
      <w:r w:rsidRPr="00483372">
        <w:rPr>
          <w:b/>
          <w:bCs/>
          <w:color w:val="5C5827" w:themeColor="accent3" w:themeShade="80"/>
        </w:rPr>
        <w:t>[3</w:t>
      </w:r>
      <w:proofErr w:type="gramStart"/>
      <w:r w:rsidRPr="00483372">
        <w:rPr>
          <w:b/>
          <w:bCs/>
          <w:color w:val="5C5827" w:themeColor="accent3" w:themeShade="80"/>
        </w:rPr>
        <w:t>],</w:t>
      </w:r>
      <w:proofErr w:type="spellStart"/>
      <w:r w:rsidRPr="00483372">
        <w:rPr>
          <w:b/>
          <w:bCs/>
          <w:color w:val="5C5827" w:themeColor="accent3" w:themeShade="80"/>
        </w:rPr>
        <w:t>shamt</w:t>
      </w:r>
      <w:proofErr w:type="spellEnd"/>
      <w:proofErr w:type="gramEnd"/>
      <w:r w:rsidRPr="00483372">
        <w:rPr>
          <w:b/>
          <w:bCs/>
          <w:color w:val="5C5827" w:themeColor="accent3" w:themeShade="80"/>
        </w:rPr>
        <w:t>[3],1);</w:t>
      </w:r>
    </w:p>
    <w:p w14:paraId="6DFAB826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and4(</w:t>
      </w:r>
      <w:proofErr w:type="spellStart"/>
      <w:r w:rsidRPr="00483372">
        <w:rPr>
          <w:b/>
          <w:bCs/>
          <w:color w:val="5C5827" w:themeColor="accent3" w:themeShade="80"/>
        </w:rPr>
        <w:t>extend_data</w:t>
      </w:r>
      <w:proofErr w:type="spellEnd"/>
      <w:r w:rsidRPr="00483372">
        <w:rPr>
          <w:b/>
          <w:bCs/>
          <w:color w:val="5C5827" w:themeColor="accent3" w:themeShade="80"/>
        </w:rPr>
        <w:t>[4</w:t>
      </w:r>
      <w:proofErr w:type="gramStart"/>
      <w:r w:rsidRPr="00483372">
        <w:rPr>
          <w:b/>
          <w:bCs/>
          <w:color w:val="5C5827" w:themeColor="accent3" w:themeShade="80"/>
        </w:rPr>
        <w:t>],</w:t>
      </w:r>
      <w:proofErr w:type="spellStart"/>
      <w:r w:rsidRPr="00483372">
        <w:rPr>
          <w:b/>
          <w:bCs/>
          <w:color w:val="5C5827" w:themeColor="accent3" w:themeShade="80"/>
        </w:rPr>
        <w:t>shamt</w:t>
      </w:r>
      <w:proofErr w:type="spellEnd"/>
      <w:proofErr w:type="gramEnd"/>
      <w:r w:rsidRPr="00483372">
        <w:rPr>
          <w:b/>
          <w:bCs/>
          <w:color w:val="5C5827" w:themeColor="accent3" w:themeShade="80"/>
        </w:rPr>
        <w:t>[4],1);</w:t>
      </w:r>
    </w:p>
    <w:p w14:paraId="467781FD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and5(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5],0,0);</w:t>
      </w:r>
    </w:p>
    <w:p w14:paraId="71C2AE3C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and6(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6],0,0);</w:t>
      </w:r>
    </w:p>
    <w:p w14:paraId="54A32024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and7(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7],0,0);</w:t>
      </w:r>
    </w:p>
    <w:p w14:paraId="1114F819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and8(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8],0,0);</w:t>
      </w:r>
    </w:p>
    <w:p w14:paraId="6C7E8396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and9(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9],0,0);</w:t>
      </w:r>
    </w:p>
    <w:p w14:paraId="4C8B0DA6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and10(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10],0,0);</w:t>
      </w:r>
    </w:p>
    <w:p w14:paraId="0D977266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and11(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11],0,0);</w:t>
      </w:r>
    </w:p>
    <w:p w14:paraId="060C6569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lastRenderedPageBreak/>
        <w:t>and and12(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12],0,0);</w:t>
      </w:r>
    </w:p>
    <w:p w14:paraId="249B2305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and13(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13],0,0);</w:t>
      </w:r>
    </w:p>
    <w:p w14:paraId="6E9B414B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and14(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14],0,0);</w:t>
      </w:r>
    </w:p>
    <w:p w14:paraId="5524C937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and15(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15],0,0);</w:t>
      </w:r>
    </w:p>
    <w:p w14:paraId="7F481D44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and16(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16],0,0);</w:t>
      </w:r>
    </w:p>
    <w:p w14:paraId="0C97B530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and17(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17],0,0);</w:t>
      </w:r>
    </w:p>
    <w:p w14:paraId="330EB31A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and18(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18],0,0);</w:t>
      </w:r>
    </w:p>
    <w:p w14:paraId="55F9BCEB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and19(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19],0,0);</w:t>
      </w:r>
    </w:p>
    <w:p w14:paraId="68D1605B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and20(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20],0,0);</w:t>
      </w:r>
    </w:p>
    <w:p w14:paraId="436A6CDC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and21(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21],0,0);</w:t>
      </w:r>
    </w:p>
    <w:p w14:paraId="64DEF9AE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and22(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22],0,0);</w:t>
      </w:r>
    </w:p>
    <w:p w14:paraId="591D662B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and23(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23],0,0);</w:t>
      </w:r>
    </w:p>
    <w:p w14:paraId="57E57748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and24(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24],0,0);</w:t>
      </w:r>
    </w:p>
    <w:p w14:paraId="191DE212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and25(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25],0,0);</w:t>
      </w:r>
    </w:p>
    <w:p w14:paraId="2A768902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and26(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26],0,0);</w:t>
      </w:r>
    </w:p>
    <w:p w14:paraId="2072DB9C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and27(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27],0,0);</w:t>
      </w:r>
    </w:p>
    <w:p w14:paraId="715FA6E4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and28(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28],0,0);</w:t>
      </w:r>
    </w:p>
    <w:p w14:paraId="7D927402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and29(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29],0,0);</w:t>
      </w:r>
    </w:p>
    <w:p w14:paraId="7679623D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and30(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30],0,0);</w:t>
      </w:r>
    </w:p>
    <w:p w14:paraId="29BAC58F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  <w:r w:rsidRPr="00483372">
        <w:rPr>
          <w:b/>
          <w:bCs/>
          <w:color w:val="5C5827" w:themeColor="accent3" w:themeShade="80"/>
        </w:rPr>
        <w:t>and and31(</w:t>
      </w:r>
      <w:proofErr w:type="spellStart"/>
      <w:r w:rsidRPr="00483372">
        <w:rPr>
          <w:b/>
          <w:bCs/>
          <w:color w:val="5C5827" w:themeColor="accent3" w:themeShade="80"/>
        </w:rPr>
        <w:t>extend_</w:t>
      </w:r>
      <w:proofErr w:type="gramStart"/>
      <w:r w:rsidRPr="00483372">
        <w:rPr>
          <w:b/>
          <w:bCs/>
          <w:color w:val="5C5827" w:themeColor="accent3" w:themeShade="80"/>
        </w:rPr>
        <w:t>data</w:t>
      </w:r>
      <w:proofErr w:type="spellEnd"/>
      <w:r w:rsidRPr="00483372">
        <w:rPr>
          <w:b/>
          <w:bCs/>
          <w:color w:val="5C5827" w:themeColor="accent3" w:themeShade="80"/>
        </w:rPr>
        <w:t>[</w:t>
      </w:r>
      <w:proofErr w:type="gramEnd"/>
      <w:r w:rsidRPr="00483372">
        <w:rPr>
          <w:b/>
          <w:bCs/>
          <w:color w:val="5C5827" w:themeColor="accent3" w:themeShade="80"/>
        </w:rPr>
        <w:t>31],0,0);</w:t>
      </w:r>
    </w:p>
    <w:p w14:paraId="7D39BB1D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</w:p>
    <w:p w14:paraId="2ACC4245" w14:textId="77777777" w:rsidR="00483372" w:rsidRPr="00483372" w:rsidRDefault="00483372" w:rsidP="00483372">
      <w:pPr>
        <w:pStyle w:val="Closing"/>
        <w:rPr>
          <w:b/>
          <w:bCs/>
          <w:color w:val="5C5827" w:themeColor="accent3" w:themeShade="80"/>
        </w:rPr>
      </w:pPr>
    </w:p>
    <w:p w14:paraId="57512B93" w14:textId="0441A38A" w:rsidR="00483372" w:rsidRDefault="00483372" w:rsidP="00483372">
      <w:pPr>
        <w:pStyle w:val="Closing"/>
        <w:rPr>
          <w:b/>
          <w:bCs/>
          <w:color w:val="5C5827" w:themeColor="accent3" w:themeShade="80"/>
        </w:rPr>
      </w:pPr>
      <w:proofErr w:type="spellStart"/>
      <w:r w:rsidRPr="00483372">
        <w:rPr>
          <w:b/>
          <w:bCs/>
          <w:color w:val="5C5827" w:themeColor="accent3" w:themeShade="80"/>
        </w:rPr>
        <w:t>endmodule</w:t>
      </w:r>
      <w:proofErr w:type="spellEnd"/>
    </w:p>
    <w:p w14:paraId="652BA8A4" w14:textId="56F18EAB" w:rsidR="00483372" w:rsidRDefault="00483372" w:rsidP="00483372">
      <w:pPr>
        <w:pStyle w:val="Closing"/>
        <w:rPr>
          <w:b/>
          <w:bCs/>
          <w:color w:val="5C5827" w:themeColor="accent3" w:themeShade="80"/>
        </w:rPr>
      </w:pPr>
    </w:p>
    <w:p w14:paraId="0BFB0FF7" w14:textId="78CB427F" w:rsidR="00483372" w:rsidRDefault="00483372" w:rsidP="00483372">
      <w:pPr>
        <w:pStyle w:val="Closing"/>
        <w:rPr>
          <w:color w:val="5C5827" w:themeColor="accent3" w:themeShade="80"/>
        </w:rPr>
      </w:pPr>
      <w:r>
        <w:rPr>
          <w:color w:val="5C5827" w:themeColor="accent3" w:themeShade="80"/>
        </w:rPr>
        <w:tab/>
        <w:t xml:space="preserve">Third parser was implemented </w:t>
      </w:r>
    </w:p>
    <w:p w14:paraId="28C2EB30" w14:textId="255817C1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>
        <w:rPr>
          <w:noProof/>
        </w:rPr>
        <w:drawing>
          <wp:inline distT="0" distB="0" distL="0" distR="0" wp14:anchorId="3F941A49" wp14:editId="2FC12DD3">
            <wp:extent cx="44481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540E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module parser(</w:t>
      </w:r>
      <w:proofErr w:type="spellStart"/>
      <w:proofErr w:type="gramStart"/>
      <w:r w:rsidRPr="00483372">
        <w:rPr>
          <w:b/>
          <w:bCs/>
          <w:color w:val="896111" w:themeColor="accent5" w:themeShade="80"/>
        </w:rPr>
        <w:t>regSource,regTarget</w:t>
      </w:r>
      <w:proofErr w:type="gramEnd"/>
      <w:r w:rsidRPr="00483372">
        <w:rPr>
          <w:b/>
          <w:bCs/>
          <w:color w:val="896111" w:themeColor="accent5" w:themeShade="80"/>
        </w:rPr>
        <w:t>,immed,opcode,instruction</w:t>
      </w:r>
      <w:proofErr w:type="spellEnd"/>
      <w:r w:rsidRPr="00483372">
        <w:rPr>
          <w:b/>
          <w:bCs/>
          <w:color w:val="896111" w:themeColor="accent5" w:themeShade="80"/>
        </w:rPr>
        <w:t>);</w:t>
      </w:r>
    </w:p>
    <w:p w14:paraId="314F4C4B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4A2E9D5C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input [31:0] instruction;</w:t>
      </w:r>
    </w:p>
    <w:p w14:paraId="7957A12B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 xml:space="preserve">output [4:0] </w:t>
      </w:r>
      <w:proofErr w:type="spellStart"/>
      <w:proofErr w:type="gramStart"/>
      <w:r w:rsidRPr="00483372">
        <w:rPr>
          <w:b/>
          <w:bCs/>
          <w:color w:val="896111" w:themeColor="accent5" w:themeShade="80"/>
        </w:rPr>
        <w:t>regSource,regTarget</w:t>
      </w:r>
      <w:proofErr w:type="spellEnd"/>
      <w:proofErr w:type="gramEnd"/>
      <w:r w:rsidRPr="00483372">
        <w:rPr>
          <w:b/>
          <w:bCs/>
          <w:color w:val="896111" w:themeColor="accent5" w:themeShade="80"/>
        </w:rPr>
        <w:t>;</w:t>
      </w:r>
    </w:p>
    <w:p w14:paraId="31CEEB27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output [5:0] opcode;</w:t>
      </w:r>
    </w:p>
    <w:p w14:paraId="6A200CCF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 xml:space="preserve">output [15:0] 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;</w:t>
      </w:r>
    </w:p>
    <w:p w14:paraId="6A9852A3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70A73790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//opcode</w:t>
      </w:r>
    </w:p>
    <w:p w14:paraId="5A0B9548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m1(opcode[5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[31],instruction[31],1'b0);</w:t>
      </w:r>
    </w:p>
    <w:p w14:paraId="096AE2AC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m2(opcode[4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[30],instruction[30],1'b0);</w:t>
      </w:r>
    </w:p>
    <w:p w14:paraId="64868918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m3(opcode[3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[29],instruction[29],1'b0);</w:t>
      </w:r>
    </w:p>
    <w:p w14:paraId="184648CB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lastRenderedPageBreak/>
        <w:t>MUX_2 m4(opcode[2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[28],instruction[28],1'b0);</w:t>
      </w:r>
    </w:p>
    <w:p w14:paraId="5B635CE0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m5(opcode[1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[27],instruction[27],1'b0);</w:t>
      </w:r>
    </w:p>
    <w:p w14:paraId="0DEEE202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m6(opcode[0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[26],instruction[26],1'b0);</w:t>
      </w:r>
    </w:p>
    <w:p w14:paraId="20611808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47E3B250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//</w:t>
      </w:r>
      <w:proofErr w:type="spellStart"/>
      <w:r w:rsidRPr="00483372">
        <w:rPr>
          <w:b/>
          <w:bCs/>
          <w:color w:val="896111" w:themeColor="accent5" w:themeShade="80"/>
        </w:rPr>
        <w:t>controlUnit</w:t>
      </w:r>
      <w:proofErr w:type="spellEnd"/>
      <w:r w:rsidRPr="00483372">
        <w:rPr>
          <w:b/>
          <w:bCs/>
          <w:color w:val="896111" w:themeColor="accent5" w:themeShade="80"/>
        </w:rPr>
        <w:t xml:space="preserve"> contSig(</w:t>
      </w:r>
      <w:proofErr w:type="gramStart"/>
      <w:r w:rsidRPr="00483372">
        <w:rPr>
          <w:b/>
          <w:bCs/>
          <w:color w:val="896111" w:themeColor="accent5" w:themeShade="80"/>
        </w:rPr>
        <w:t>regWriteSignal,regDest</w:t>
      </w:r>
      <w:proofErr w:type="gramEnd"/>
      <w:r w:rsidRPr="00483372">
        <w:rPr>
          <w:b/>
          <w:bCs/>
          <w:color w:val="896111" w:themeColor="accent5" w:themeShade="80"/>
        </w:rPr>
        <w:t>,destReg,memReadSig,memWriteSig,opcode,funcCode,instruction);</w:t>
      </w:r>
    </w:p>
    <w:p w14:paraId="053C84E0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7DC248BB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 xml:space="preserve">//assign 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  <w:r w:rsidRPr="00483372">
        <w:rPr>
          <w:b/>
          <w:bCs/>
          <w:color w:val="896111" w:themeColor="accent5" w:themeShade="80"/>
        </w:rPr>
        <w:t xml:space="preserve"> = </w:t>
      </w:r>
      <w:proofErr w:type="gramStart"/>
      <w:r w:rsidRPr="00483372">
        <w:rPr>
          <w:b/>
          <w:bCs/>
          <w:color w:val="896111" w:themeColor="accent5" w:themeShade="80"/>
        </w:rPr>
        <w:t>instruction[</w:t>
      </w:r>
      <w:proofErr w:type="gramEnd"/>
      <w:r w:rsidRPr="00483372">
        <w:rPr>
          <w:b/>
          <w:bCs/>
          <w:color w:val="896111" w:themeColor="accent5" w:themeShade="80"/>
        </w:rPr>
        <w:t>25:21];  //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</w:p>
    <w:p w14:paraId="216D3974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m13(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  <w:r w:rsidRPr="00483372">
        <w:rPr>
          <w:b/>
          <w:bCs/>
          <w:color w:val="896111" w:themeColor="accent5" w:themeShade="80"/>
        </w:rPr>
        <w:t>[4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[25],instruction[25],1'b0);</w:t>
      </w:r>
    </w:p>
    <w:p w14:paraId="7641D301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m14(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  <w:r w:rsidRPr="00483372">
        <w:rPr>
          <w:b/>
          <w:bCs/>
          <w:color w:val="896111" w:themeColor="accent5" w:themeShade="80"/>
        </w:rPr>
        <w:t>[3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[24],instruction[24],1'b0);</w:t>
      </w:r>
    </w:p>
    <w:p w14:paraId="5648D296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m15(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  <w:r w:rsidRPr="00483372">
        <w:rPr>
          <w:b/>
          <w:bCs/>
          <w:color w:val="896111" w:themeColor="accent5" w:themeShade="80"/>
        </w:rPr>
        <w:t>[2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[23],instruction[23],1'b0);</w:t>
      </w:r>
    </w:p>
    <w:p w14:paraId="42C39CD5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m16(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  <w:r w:rsidRPr="00483372">
        <w:rPr>
          <w:b/>
          <w:bCs/>
          <w:color w:val="896111" w:themeColor="accent5" w:themeShade="80"/>
        </w:rPr>
        <w:t>[1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[22],instruction[22],1'b0);</w:t>
      </w:r>
    </w:p>
    <w:p w14:paraId="65647723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m17(</w:t>
      </w:r>
      <w:proofErr w:type="spellStart"/>
      <w:r w:rsidRPr="00483372">
        <w:rPr>
          <w:b/>
          <w:bCs/>
          <w:color w:val="896111" w:themeColor="accent5" w:themeShade="80"/>
        </w:rPr>
        <w:t>regSource</w:t>
      </w:r>
      <w:proofErr w:type="spellEnd"/>
      <w:r w:rsidRPr="00483372">
        <w:rPr>
          <w:b/>
          <w:bCs/>
          <w:color w:val="896111" w:themeColor="accent5" w:themeShade="80"/>
        </w:rPr>
        <w:t>[0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[21],instruction[21],1'b0);</w:t>
      </w:r>
    </w:p>
    <w:p w14:paraId="5A3B58CC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31CA7735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 xml:space="preserve">//assign 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  <w:r w:rsidRPr="00483372">
        <w:rPr>
          <w:b/>
          <w:bCs/>
          <w:color w:val="896111" w:themeColor="accent5" w:themeShade="80"/>
        </w:rPr>
        <w:t xml:space="preserve"> = </w:t>
      </w:r>
      <w:proofErr w:type="gramStart"/>
      <w:r w:rsidRPr="00483372">
        <w:rPr>
          <w:b/>
          <w:bCs/>
          <w:color w:val="896111" w:themeColor="accent5" w:themeShade="80"/>
        </w:rPr>
        <w:t>instruction[</w:t>
      </w:r>
      <w:proofErr w:type="gramEnd"/>
      <w:r w:rsidRPr="00483372">
        <w:rPr>
          <w:b/>
          <w:bCs/>
          <w:color w:val="896111" w:themeColor="accent5" w:themeShade="80"/>
        </w:rPr>
        <w:t>20:16]; //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</w:p>
    <w:p w14:paraId="3F4BF1B6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m18(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  <w:r w:rsidRPr="00483372">
        <w:rPr>
          <w:b/>
          <w:bCs/>
          <w:color w:val="896111" w:themeColor="accent5" w:themeShade="80"/>
        </w:rPr>
        <w:t>[4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[20],instruction[20],1'b0);</w:t>
      </w:r>
    </w:p>
    <w:p w14:paraId="5F84BB91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m19(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  <w:r w:rsidRPr="00483372">
        <w:rPr>
          <w:b/>
          <w:bCs/>
          <w:color w:val="896111" w:themeColor="accent5" w:themeShade="80"/>
        </w:rPr>
        <w:t>[3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[19],instruction[19],1'b0);</w:t>
      </w:r>
    </w:p>
    <w:p w14:paraId="021C8B76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m20(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  <w:r w:rsidRPr="00483372">
        <w:rPr>
          <w:b/>
          <w:bCs/>
          <w:color w:val="896111" w:themeColor="accent5" w:themeShade="80"/>
        </w:rPr>
        <w:t>[2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[18],instruction[18],1'b0);</w:t>
      </w:r>
    </w:p>
    <w:p w14:paraId="1C1EE2EB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m21(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  <w:r w:rsidRPr="00483372">
        <w:rPr>
          <w:b/>
          <w:bCs/>
          <w:color w:val="896111" w:themeColor="accent5" w:themeShade="80"/>
        </w:rPr>
        <w:t>[1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[17],instruction[17],1'b0);</w:t>
      </w:r>
    </w:p>
    <w:p w14:paraId="67F41BED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m22(</w:t>
      </w:r>
      <w:proofErr w:type="spellStart"/>
      <w:r w:rsidRPr="00483372">
        <w:rPr>
          <w:b/>
          <w:bCs/>
          <w:color w:val="896111" w:themeColor="accent5" w:themeShade="80"/>
        </w:rPr>
        <w:t>regTarget</w:t>
      </w:r>
      <w:proofErr w:type="spellEnd"/>
      <w:r w:rsidRPr="00483372">
        <w:rPr>
          <w:b/>
          <w:bCs/>
          <w:color w:val="896111" w:themeColor="accent5" w:themeShade="80"/>
        </w:rPr>
        <w:t>[0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[16],instruction[16],1'b0);</w:t>
      </w:r>
    </w:p>
    <w:p w14:paraId="1AE039AD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27116EE0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 xml:space="preserve">//assign 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 xml:space="preserve"> = </w:t>
      </w:r>
      <w:proofErr w:type="gramStart"/>
      <w:r w:rsidRPr="00483372">
        <w:rPr>
          <w:b/>
          <w:bCs/>
          <w:color w:val="896111" w:themeColor="accent5" w:themeShade="80"/>
        </w:rPr>
        <w:t>instruction[</w:t>
      </w:r>
      <w:proofErr w:type="gramEnd"/>
      <w:r w:rsidRPr="00483372">
        <w:rPr>
          <w:b/>
          <w:bCs/>
          <w:color w:val="896111" w:themeColor="accent5" w:themeShade="80"/>
        </w:rPr>
        <w:t>15:0]; //immediate field</w:t>
      </w:r>
    </w:p>
    <w:p w14:paraId="62D756B9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m23(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[15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[15],instruction[15],1'b0);</w:t>
      </w:r>
    </w:p>
    <w:p w14:paraId="7A26DEC1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m24(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[14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[14],instruction[14],1'b0);</w:t>
      </w:r>
    </w:p>
    <w:p w14:paraId="403C935D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m25(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[13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[13],instruction[13],1'b0);</w:t>
      </w:r>
    </w:p>
    <w:p w14:paraId="6EEE3D5C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m26(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[12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[12],instruction[12],1'b0);</w:t>
      </w:r>
    </w:p>
    <w:p w14:paraId="44B4E5D0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m27(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[11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[11],instruction[11],1'b0);</w:t>
      </w:r>
    </w:p>
    <w:p w14:paraId="6AE12BE9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m28(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[10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[10],instruction[10],1'b0);</w:t>
      </w:r>
    </w:p>
    <w:p w14:paraId="5B5E7132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m29(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[9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[9],instruction[9],1'b0);</w:t>
      </w:r>
    </w:p>
    <w:p w14:paraId="51296634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m30(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[8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[8],instruction[8],1'b0);</w:t>
      </w:r>
    </w:p>
    <w:p w14:paraId="3C42A6F7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m31(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[7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[7],instruction[7],1'b0);</w:t>
      </w:r>
    </w:p>
    <w:p w14:paraId="640C35E8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m32(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[6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[6],instruction[6],1'b0);</w:t>
      </w:r>
    </w:p>
    <w:p w14:paraId="437CFFDD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m33(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[5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[5],instruction[5],1'b0);</w:t>
      </w:r>
    </w:p>
    <w:p w14:paraId="2D70A16B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m34(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[4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[4],instruction[4],1'b0);</w:t>
      </w:r>
    </w:p>
    <w:p w14:paraId="54ED616F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m35(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[3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[3],instruction[3],1'b0);</w:t>
      </w:r>
    </w:p>
    <w:p w14:paraId="31BFB7D1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m36(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[2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[2],instruction[2],1'b0);</w:t>
      </w:r>
    </w:p>
    <w:p w14:paraId="22FB9442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m37(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[1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[1],instruction[1],1'b0);</w:t>
      </w:r>
    </w:p>
    <w:p w14:paraId="28737ED2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 w:rsidRPr="00483372">
        <w:rPr>
          <w:b/>
          <w:bCs/>
          <w:color w:val="896111" w:themeColor="accent5" w:themeShade="80"/>
        </w:rPr>
        <w:t>MUX_2 m38(</w:t>
      </w:r>
      <w:proofErr w:type="spellStart"/>
      <w:r w:rsidRPr="00483372">
        <w:rPr>
          <w:b/>
          <w:bCs/>
          <w:color w:val="896111" w:themeColor="accent5" w:themeShade="80"/>
        </w:rPr>
        <w:t>immed</w:t>
      </w:r>
      <w:proofErr w:type="spellEnd"/>
      <w:r w:rsidRPr="00483372">
        <w:rPr>
          <w:b/>
          <w:bCs/>
          <w:color w:val="896111" w:themeColor="accent5" w:themeShade="80"/>
        </w:rPr>
        <w:t>[0</w:t>
      </w:r>
      <w:proofErr w:type="gramStart"/>
      <w:r w:rsidRPr="00483372">
        <w:rPr>
          <w:b/>
          <w:bCs/>
          <w:color w:val="896111" w:themeColor="accent5" w:themeShade="80"/>
        </w:rPr>
        <w:t>],instruction</w:t>
      </w:r>
      <w:proofErr w:type="gramEnd"/>
      <w:r w:rsidRPr="00483372">
        <w:rPr>
          <w:b/>
          <w:bCs/>
          <w:color w:val="896111" w:themeColor="accent5" w:themeShade="80"/>
        </w:rPr>
        <w:t>[0],instruction[0],1'b0);</w:t>
      </w:r>
    </w:p>
    <w:p w14:paraId="71D505C5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144B3B59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253084A6" w14:textId="77777777" w:rsidR="00483372" w:rsidRP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0F0691AA" w14:textId="3CCF0F44" w:rsidR="00483372" w:rsidRDefault="00483372" w:rsidP="00483372">
      <w:pPr>
        <w:pStyle w:val="Closing"/>
        <w:rPr>
          <w:b/>
          <w:bCs/>
          <w:color w:val="896111" w:themeColor="accent5" w:themeShade="80"/>
        </w:rPr>
      </w:pPr>
      <w:proofErr w:type="spellStart"/>
      <w:r w:rsidRPr="00483372">
        <w:rPr>
          <w:b/>
          <w:bCs/>
          <w:color w:val="896111" w:themeColor="accent5" w:themeShade="80"/>
        </w:rPr>
        <w:t>E</w:t>
      </w:r>
      <w:r w:rsidRPr="00483372">
        <w:rPr>
          <w:b/>
          <w:bCs/>
          <w:color w:val="896111" w:themeColor="accent5" w:themeShade="80"/>
        </w:rPr>
        <w:t>ndmodule</w:t>
      </w:r>
      <w:proofErr w:type="spellEnd"/>
    </w:p>
    <w:p w14:paraId="43F52F9E" w14:textId="77777777" w:rsid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540722EB" w14:textId="77777777" w:rsidR="00483372" w:rsidRDefault="00483372" w:rsidP="00483372">
      <w:pPr>
        <w:pStyle w:val="Closing"/>
        <w:rPr>
          <w:b/>
          <w:bCs/>
          <w:color w:val="896111" w:themeColor="accent5" w:themeShade="80"/>
        </w:rPr>
      </w:pPr>
    </w:p>
    <w:p w14:paraId="2FFC6439" w14:textId="30309D16" w:rsidR="00483372" w:rsidRDefault="00483372" w:rsidP="00483372">
      <w:pPr>
        <w:pStyle w:val="Closing"/>
        <w:rPr>
          <w:b/>
          <w:bCs/>
          <w:color w:val="896111" w:themeColor="accent5" w:themeShade="80"/>
        </w:rPr>
      </w:pPr>
      <w:proofErr w:type="gramStart"/>
      <w:r>
        <w:rPr>
          <w:b/>
          <w:bCs/>
          <w:color w:val="896111" w:themeColor="accent5" w:themeShade="80"/>
        </w:rPr>
        <w:t>Result :</w:t>
      </w:r>
      <w:proofErr w:type="gramEnd"/>
    </w:p>
    <w:p w14:paraId="3B64BB5C" w14:textId="30D3679D" w:rsidR="00483372" w:rsidRDefault="00483372" w:rsidP="00483372">
      <w:pPr>
        <w:pStyle w:val="Closing"/>
        <w:rPr>
          <w:b/>
          <w:bCs/>
          <w:color w:val="896111" w:themeColor="accent5" w:themeShade="80"/>
        </w:rPr>
      </w:pPr>
      <w:r>
        <w:rPr>
          <w:noProof/>
        </w:rPr>
        <w:drawing>
          <wp:inline distT="0" distB="0" distL="0" distR="0" wp14:anchorId="78ADDC31" wp14:editId="3FCDB9F1">
            <wp:extent cx="6400800" cy="128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591A" w14:textId="3FACF2C9" w:rsidR="00483372" w:rsidRDefault="00483372" w:rsidP="00483372">
      <w:pPr>
        <w:pStyle w:val="Closing"/>
      </w:pPr>
      <w:r>
        <w:rPr>
          <w:b/>
          <w:bCs/>
          <w:color w:val="896111" w:themeColor="accent5" w:themeShade="80"/>
        </w:rPr>
        <w:tab/>
      </w:r>
      <w:r>
        <w:t xml:space="preserve">Control unit was implemented according to op code </w:t>
      </w:r>
    </w:p>
    <w:p w14:paraId="68EAE70D" w14:textId="45050C8F" w:rsidR="00483372" w:rsidRDefault="00483372" w:rsidP="00483372">
      <w:pPr>
        <w:pStyle w:val="Closing"/>
      </w:pPr>
      <w:r>
        <w:t xml:space="preserve">10 0000 – LB – 16 X 1 </w:t>
      </w:r>
      <w:proofErr w:type="gramStart"/>
      <w:r>
        <w:t>RES :</w:t>
      </w:r>
      <w:proofErr w:type="gramEnd"/>
      <w:r>
        <w:t xml:space="preserve"> 0</w:t>
      </w:r>
      <w:r w:rsidR="006017E4">
        <w:t xml:space="preserve"> </w:t>
      </w:r>
    </w:p>
    <w:p w14:paraId="66F1D4BB" w14:textId="1208D145" w:rsidR="00483372" w:rsidRDefault="00483372" w:rsidP="00483372">
      <w:pPr>
        <w:pStyle w:val="Closing"/>
      </w:pPr>
      <w:r>
        <w:t>10 0100 – LBU – 16X1 – RES :4</w:t>
      </w:r>
    </w:p>
    <w:p w14:paraId="7750F7D7" w14:textId="3F849AE3" w:rsidR="00483372" w:rsidRDefault="00483372" w:rsidP="00483372">
      <w:pPr>
        <w:pStyle w:val="Closing"/>
      </w:pPr>
      <w:r>
        <w:t>10 0001- LHU – 16X1 – RES:1</w:t>
      </w:r>
    </w:p>
    <w:p w14:paraId="5D36CBCF" w14:textId="11E699F5" w:rsidR="00483372" w:rsidRDefault="00483372" w:rsidP="00483372">
      <w:pPr>
        <w:pStyle w:val="Closing"/>
      </w:pPr>
      <w:r>
        <w:t xml:space="preserve">10 0101 – LH – 16X1 – </w:t>
      </w:r>
      <w:proofErr w:type="gramStart"/>
      <w:r>
        <w:t>RES :</w:t>
      </w:r>
      <w:proofErr w:type="gramEnd"/>
      <w:r>
        <w:t xml:space="preserve"> 5</w:t>
      </w:r>
    </w:p>
    <w:p w14:paraId="56AD19C7" w14:textId="5CF3726D" w:rsidR="00483372" w:rsidRDefault="00483372" w:rsidP="00483372">
      <w:pPr>
        <w:pStyle w:val="Closing"/>
      </w:pPr>
      <w:r>
        <w:t xml:space="preserve">00 1111 – LUI – 16X1 – </w:t>
      </w:r>
      <w:proofErr w:type="gramStart"/>
      <w:r>
        <w:t>RES :</w:t>
      </w:r>
      <w:proofErr w:type="gramEnd"/>
      <w:r>
        <w:t xml:space="preserve"> 15</w:t>
      </w:r>
    </w:p>
    <w:p w14:paraId="0279AE45" w14:textId="55C13B8C" w:rsidR="00483372" w:rsidRDefault="006017E4" w:rsidP="00483372">
      <w:pPr>
        <w:pStyle w:val="Closing"/>
      </w:pPr>
      <w:r>
        <w:t xml:space="preserve">10 0011 – LW – 16X1 – </w:t>
      </w:r>
      <w:proofErr w:type="gramStart"/>
      <w:r>
        <w:t>RES :</w:t>
      </w:r>
      <w:proofErr w:type="gramEnd"/>
      <w:r>
        <w:t xml:space="preserve"> 3</w:t>
      </w:r>
    </w:p>
    <w:p w14:paraId="71163D40" w14:textId="1DA02565" w:rsidR="006017E4" w:rsidRDefault="006017E4" w:rsidP="00483372">
      <w:pPr>
        <w:pStyle w:val="Closing"/>
      </w:pPr>
      <w:r>
        <w:t xml:space="preserve">10 1000 – SB – 16X1 – </w:t>
      </w:r>
      <w:proofErr w:type="gramStart"/>
      <w:r>
        <w:t>RES :</w:t>
      </w:r>
      <w:proofErr w:type="gramEnd"/>
      <w:r>
        <w:t xml:space="preserve"> 8</w:t>
      </w:r>
    </w:p>
    <w:p w14:paraId="23C74A77" w14:textId="06528665" w:rsidR="006017E4" w:rsidRDefault="006017E4" w:rsidP="00483372">
      <w:pPr>
        <w:pStyle w:val="Closing"/>
      </w:pPr>
      <w:r>
        <w:t xml:space="preserve">10 1001 – SH – 16X1 – </w:t>
      </w:r>
      <w:proofErr w:type="gramStart"/>
      <w:r>
        <w:t>RES :</w:t>
      </w:r>
      <w:proofErr w:type="gramEnd"/>
      <w:r>
        <w:t xml:space="preserve"> 9</w:t>
      </w:r>
    </w:p>
    <w:p w14:paraId="26FA9301" w14:textId="5FC2D740" w:rsidR="006017E4" w:rsidRDefault="006017E4" w:rsidP="00483372">
      <w:pPr>
        <w:pStyle w:val="Closing"/>
      </w:pPr>
      <w:r>
        <w:t xml:space="preserve">10 1011 – SW – 16X1 – </w:t>
      </w:r>
      <w:proofErr w:type="gramStart"/>
      <w:r>
        <w:t>RES :</w:t>
      </w:r>
      <w:proofErr w:type="gramEnd"/>
      <w:r>
        <w:t xml:space="preserve"> 11</w:t>
      </w:r>
    </w:p>
    <w:p w14:paraId="1DD811A1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module controlUnit(</w:t>
      </w:r>
      <w:proofErr w:type="gramStart"/>
      <w:r w:rsidRPr="006017E4">
        <w:rPr>
          <w:b/>
          <w:bCs/>
        </w:rPr>
        <w:t>regWr,rd</w:t>
      </w:r>
      <w:proofErr w:type="gramEnd"/>
      <w:r w:rsidRPr="006017E4">
        <w:rPr>
          <w:b/>
          <w:bCs/>
        </w:rPr>
        <w:t>,regDest,memRead,memWr,opCode,functCode,instruction);</w:t>
      </w:r>
    </w:p>
    <w:p w14:paraId="0529132D" w14:textId="77777777" w:rsidR="006017E4" w:rsidRPr="006017E4" w:rsidRDefault="006017E4" w:rsidP="006017E4">
      <w:pPr>
        <w:pStyle w:val="Closing"/>
        <w:rPr>
          <w:b/>
          <w:bCs/>
        </w:rPr>
      </w:pPr>
    </w:p>
    <w:p w14:paraId="13D155FB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output </w:t>
      </w:r>
      <w:proofErr w:type="spellStart"/>
      <w:proofErr w:type="gramStart"/>
      <w:r w:rsidRPr="006017E4">
        <w:rPr>
          <w:b/>
          <w:bCs/>
        </w:rPr>
        <w:t>regWr,regDest</w:t>
      </w:r>
      <w:proofErr w:type="gramEnd"/>
      <w:r w:rsidRPr="006017E4">
        <w:rPr>
          <w:b/>
          <w:bCs/>
        </w:rPr>
        <w:t>,memRead,memWr</w:t>
      </w:r>
      <w:proofErr w:type="spellEnd"/>
      <w:r w:rsidRPr="006017E4">
        <w:rPr>
          <w:b/>
          <w:bCs/>
        </w:rPr>
        <w:t>;</w:t>
      </w:r>
    </w:p>
    <w:p w14:paraId="60DC2D3D" w14:textId="77777777" w:rsidR="006017E4" w:rsidRPr="006017E4" w:rsidRDefault="006017E4" w:rsidP="006017E4">
      <w:pPr>
        <w:pStyle w:val="Closing"/>
        <w:rPr>
          <w:b/>
          <w:bCs/>
        </w:rPr>
      </w:pPr>
      <w:proofErr w:type="gramStart"/>
      <w:r w:rsidRPr="006017E4">
        <w:rPr>
          <w:b/>
          <w:bCs/>
        </w:rPr>
        <w:t>output  [</w:t>
      </w:r>
      <w:proofErr w:type="gramEnd"/>
      <w:r w:rsidRPr="006017E4">
        <w:rPr>
          <w:b/>
          <w:bCs/>
        </w:rPr>
        <w:t xml:space="preserve">4:0] </w:t>
      </w:r>
      <w:proofErr w:type="spellStart"/>
      <w:r w:rsidRPr="006017E4">
        <w:rPr>
          <w:b/>
          <w:bCs/>
        </w:rPr>
        <w:t>rd</w:t>
      </w:r>
      <w:proofErr w:type="spellEnd"/>
      <w:r w:rsidRPr="006017E4">
        <w:rPr>
          <w:b/>
          <w:bCs/>
        </w:rPr>
        <w:t>;</w:t>
      </w:r>
    </w:p>
    <w:p w14:paraId="79C059B2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[5:0] </w:t>
      </w:r>
      <w:proofErr w:type="spellStart"/>
      <w:proofErr w:type="gramStart"/>
      <w:r w:rsidRPr="006017E4">
        <w:rPr>
          <w:b/>
          <w:bCs/>
        </w:rPr>
        <w:t>opCode,functCode</w:t>
      </w:r>
      <w:proofErr w:type="spellEnd"/>
      <w:proofErr w:type="gramEnd"/>
      <w:r w:rsidRPr="006017E4">
        <w:rPr>
          <w:b/>
          <w:bCs/>
        </w:rPr>
        <w:t>;</w:t>
      </w:r>
    </w:p>
    <w:p w14:paraId="633DE804" w14:textId="77777777" w:rsidR="006017E4" w:rsidRPr="006017E4" w:rsidRDefault="006017E4" w:rsidP="006017E4">
      <w:pPr>
        <w:pStyle w:val="Closing"/>
        <w:rPr>
          <w:b/>
          <w:bCs/>
        </w:rPr>
      </w:pPr>
      <w:proofErr w:type="gramStart"/>
      <w:r w:rsidRPr="006017E4">
        <w:rPr>
          <w:b/>
          <w:bCs/>
        </w:rPr>
        <w:t>input[</w:t>
      </w:r>
      <w:proofErr w:type="gramEnd"/>
      <w:r w:rsidRPr="006017E4">
        <w:rPr>
          <w:b/>
          <w:bCs/>
        </w:rPr>
        <w:t>31:0] instruction;</w:t>
      </w:r>
    </w:p>
    <w:p w14:paraId="58FAC016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wire [1:0] select;</w:t>
      </w:r>
    </w:p>
    <w:p w14:paraId="26A7F5A5" w14:textId="77777777" w:rsidR="006017E4" w:rsidRPr="006017E4" w:rsidRDefault="006017E4" w:rsidP="006017E4">
      <w:pPr>
        <w:pStyle w:val="Closing"/>
        <w:rPr>
          <w:b/>
          <w:bCs/>
        </w:rPr>
      </w:pPr>
    </w:p>
    <w:p w14:paraId="148772C4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MUX_2 m0(</w:t>
      </w:r>
      <w:proofErr w:type="spellStart"/>
      <w:r w:rsidRPr="006017E4">
        <w:rPr>
          <w:b/>
          <w:bCs/>
        </w:rPr>
        <w:t>rd</w:t>
      </w:r>
      <w:proofErr w:type="spellEnd"/>
      <w:r w:rsidRPr="006017E4">
        <w:rPr>
          <w:b/>
          <w:bCs/>
        </w:rPr>
        <w:t>[4</w:t>
      </w:r>
      <w:proofErr w:type="gramStart"/>
      <w:r w:rsidRPr="006017E4">
        <w:rPr>
          <w:b/>
          <w:bCs/>
        </w:rPr>
        <w:t>],instruction</w:t>
      </w:r>
      <w:proofErr w:type="gramEnd"/>
      <w:r w:rsidRPr="006017E4">
        <w:rPr>
          <w:b/>
          <w:bCs/>
        </w:rPr>
        <w:t>[20],instruction[20],1'b0);</w:t>
      </w:r>
    </w:p>
    <w:p w14:paraId="2B4A890B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MUX_2 m1(</w:t>
      </w:r>
      <w:proofErr w:type="spellStart"/>
      <w:r w:rsidRPr="006017E4">
        <w:rPr>
          <w:b/>
          <w:bCs/>
        </w:rPr>
        <w:t>rd</w:t>
      </w:r>
      <w:proofErr w:type="spellEnd"/>
      <w:r w:rsidRPr="006017E4">
        <w:rPr>
          <w:b/>
          <w:bCs/>
        </w:rPr>
        <w:t>[3</w:t>
      </w:r>
      <w:proofErr w:type="gramStart"/>
      <w:r w:rsidRPr="006017E4">
        <w:rPr>
          <w:b/>
          <w:bCs/>
        </w:rPr>
        <w:t>],instruction</w:t>
      </w:r>
      <w:proofErr w:type="gramEnd"/>
      <w:r w:rsidRPr="006017E4">
        <w:rPr>
          <w:b/>
          <w:bCs/>
        </w:rPr>
        <w:t>[19],instruction[19],1'b0);</w:t>
      </w:r>
    </w:p>
    <w:p w14:paraId="65783B8B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MUX_2 m2(</w:t>
      </w:r>
      <w:proofErr w:type="spellStart"/>
      <w:r w:rsidRPr="006017E4">
        <w:rPr>
          <w:b/>
          <w:bCs/>
        </w:rPr>
        <w:t>rd</w:t>
      </w:r>
      <w:proofErr w:type="spellEnd"/>
      <w:r w:rsidRPr="006017E4">
        <w:rPr>
          <w:b/>
          <w:bCs/>
        </w:rPr>
        <w:t>[2</w:t>
      </w:r>
      <w:proofErr w:type="gramStart"/>
      <w:r w:rsidRPr="006017E4">
        <w:rPr>
          <w:b/>
          <w:bCs/>
        </w:rPr>
        <w:t>],instruction</w:t>
      </w:r>
      <w:proofErr w:type="gramEnd"/>
      <w:r w:rsidRPr="006017E4">
        <w:rPr>
          <w:b/>
          <w:bCs/>
        </w:rPr>
        <w:t>[18],instruction[18],1'b0);</w:t>
      </w:r>
    </w:p>
    <w:p w14:paraId="50912773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MUX_2 m3(</w:t>
      </w:r>
      <w:proofErr w:type="spellStart"/>
      <w:r w:rsidRPr="006017E4">
        <w:rPr>
          <w:b/>
          <w:bCs/>
        </w:rPr>
        <w:t>rd</w:t>
      </w:r>
      <w:proofErr w:type="spellEnd"/>
      <w:r w:rsidRPr="006017E4">
        <w:rPr>
          <w:b/>
          <w:bCs/>
        </w:rPr>
        <w:t>[1</w:t>
      </w:r>
      <w:proofErr w:type="gramStart"/>
      <w:r w:rsidRPr="006017E4">
        <w:rPr>
          <w:b/>
          <w:bCs/>
        </w:rPr>
        <w:t>],instruction</w:t>
      </w:r>
      <w:proofErr w:type="gramEnd"/>
      <w:r w:rsidRPr="006017E4">
        <w:rPr>
          <w:b/>
          <w:bCs/>
        </w:rPr>
        <w:t>[17],instruction[17],1'b0);</w:t>
      </w:r>
    </w:p>
    <w:p w14:paraId="6BA34C74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MUX_2 m4(</w:t>
      </w:r>
      <w:proofErr w:type="spellStart"/>
      <w:r w:rsidRPr="006017E4">
        <w:rPr>
          <w:b/>
          <w:bCs/>
        </w:rPr>
        <w:t>rd</w:t>
      </w:r>
      <w:proofErr w:type="spellEnd"/>
      <w:r w:rsidRPr="006017E4">
        <w:rPr>
          <w:b/>
          <w:bCs/>
        </w:rPr>
        <w:t>[0</w:t>
      </w:r>
      <w:proofErr w:type="gramStart"/>
      <w:r w:rsidRPr="006017E4">
        <w:rPr>
          <w:b/>
          <w:bCs/>
        </w:rPr>
        <w:t>],instruction</w:t>
      </w:r>
      <w:proofErr w:type="gramEnd"/>
      <w:r w:rsidRPr="006017E4">
        <w:rPr>
          <w:b/>
          <w:bCs/>
        </w:rPr>
        <w:t>[16],instruction[16],1'b0);</w:t>
      </w:r>
    </w:p>
    <w:p w14:paraId="72B8EAA2" w14:textId="77777777" w:rsidR="006017E4" w:rsidRPr="006017E4" w:rsidRDefault="006017E4" w:rsidP="006017E4">
      <w:pPr>
        <w:pStyle w:val="Closing"/>
        <w:rPr>
          <w:b/>
          <w:bCs/>
        </w:rPr>
      </w:pPr>
    </w:p>
    <w:p w14:paraId="3B0E49A7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MUX_2 m5(regDest,1'b1,1'b0,1'b0);</w:t>
      </w:r>
    </w:p>
    <w:p w14:paraId="2E2C6ECD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MUX_16 m6(memRead,opCode[3:0],1'b1,1'b1,1'b1,1'b1,1'b1,1'b1,1'b1,1'b1,1'b0,1'b0,1'b1,1'b0,1'b1,1'b1,1'b1,1'b1);</w:t>
      </w:r>
    </w:p>
    <w:p w14:paraId="79A36DDC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MUX_16 m7(memWr,opCode[3:0],1'b0,1'b0,1'b0,1'b0,1'b0,1'b0,1'b0,1'b0,1'b1,1'b1,1'b0,1'b1,1'b0,1'b0,1'b0,1'b0);</w:t>
      </w:r>
    </w:p>
    <w:p w14:paraId="50C8AAF5" w14:textId="4775A05B" w:rsid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lastRenderedPageBreak/>
        <w:t>MUX_16 m8(regWr,opCode[3:0],1'b1,1'b1,1'b1,1'b1,1'b1,1'b1,1'b1,1'b1,1'b0,1'b0,1'b1,1'b0,1'b1,1'b1,1'b1,1'b1);</w:t>
      </w:r>
    </w:p>
    <w:p w14:paraId="0695AD76" w14:textId="372C38A5" w:rsidR="006017E4" w:rsidRDefault="006017E4" w:rsidP="006017E4">
      <w:pPr>
        <w:pStyle w:val="Closing"/>
        <w:rPr>
          <w:b/>
          <w:bCs/>
        </w:rPr>
      </w:pPr>
    </w:p>
    <w:p w14:paraId="3685F54C" w14:textId="6F6DCE0D" w:rsidR="006017E4" w:rsidRPr="006017E4" w:rsidRDefault="006017E4" w:rsidP="006017E4">
      <w:pPr>
        <w:pStyle w:val="Closing"/>
        <w:rPr>
          <w:b/>
          <w:bCs/>
        </w:rPr>
      </w:pPr>
      <w:r>
        <w:rPr>
          <w:b/>
          <w:bCs/>
        </w:rPr>
        <w:tab/>
      </w:r>
      <w:proofErr w:type="spellStart"/>
      <w:r>
        <w:t>Data.mem</w:t>
      </w:r>
      <w:proofErr w:type="spellEnd"/>
      <w:r>
        <w:t xml:space="preserve"> was defined for store instruction.</w:t>
      </w:r>
    </w:p>
    <w:p w14:paraId="6630DD8E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module </w:t>
      </w:r>
      <w:proofErr w:type="spellStart"/>
      <w:r w:rsidRPr="006017E4">
        <w:rPr>
          <w:b/>
          <w:bCs/>
        </w:rPr>
        <w:t>mips_data_mem</w:t>
      </w:r>
      <w:proofErr w:type="spellEnd"/>
      <w:r w:rsidRPr="006017E4">
        <w:rPr>
          <w:b/>
          <w:bCs/>
        </w:rPr>
        <w:t xml:space="preserve"> (</w:t>
      </w:r>
      <w:proofErr w:type="spellStart"/>
      <w:r w:rsidRPr="006017E4">
        <w:rPr>
          <w:b/>
          <w:bCs/>
        </w:rPr>
        <w:t>read_data</w:t>
      </w:r>
      <w:proofErr w:type="spellEnd"/>
      <w:r w:rsidRPr="006017E4">
        <w:rPr>
          <w:b/>
          <w:bCs/>
        </w:rPr>
        <w:t xml:space="preserve">, 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 xml:space="preserve">, </w:t>
      </w:r>
      <w:proofErr w:type="spellStart"/>
      <w:r w:rsidRPr="006017E4">
        <w:rPr>
          <w:b/>
          <w:bCs/>
        </w:rPr>
        <w:t>write_data</w:t>
      </w:r>
      <w:proofErr w:type="spellEnd"/>
      <w:r w:rsidRPr="006017E4">
        <w:rPr>
          <w:b/>
          <w:bCs/>
        </w:rPr>
        <w:t xml:space="preserve">, </w:t>
      </w:r>
      <w:proofErr w:type="spellStart"/>
      <w:r w:rsidRPr="006017E4">
        <w:rPr>
          <w:b/>
          <w:bCs/>
        </w:rPr>
        <w:t>sig_mem_read</w:t>
      </w:r>
      <w:proofErr w:type="spellEnd"/>
      <w:r w:rsidRPr="006017E4">
        <w:rPr>
          <w:b/>
          <w:bCs/>
        </w:rPr>
        <w:t xml:space="preserve">, </w:t>
      </w:r>
      <w:proofErr w:type="spellStart"/>
      <w:r w:rsidRPr="006017E4">
        <w:rPr>
          <w:b/>
          <w:bCs/>
        </w:rPr>
        <w:t>sig_mem_</w:t>
      </w:r>
      <w:proofErr w:type="gramStart"/>
      <w:r w:rsidRPr="006017E4">
        <w:rPr>
          <w:b/>
          <w:bCs/>
        </w:rPr>
        <w:t>write,opCode</w:t>
      </w:r>
      <w:proofErr w:type="gramEnd"/>
      <w:r w:rsidRPr="006017E4">
        <w:rPr>
          <w:b/>
          <w:bCs/>
        </w:rPr>
        <w:t>,clk</w:t>
      </w:r>
      <w:proofErr w:type="spellEnd"/>
      <w:r w:rsidRPr="006017E4">
        <w:rPr>
          <w:b/>
          <w:bCs/>
        </w:rPr>
        <w:t>);</w:t>
      </w:r>
    </w:p>
    <w:p w14:paraId="7BB0718A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output [31:0] </w:t>
      </w:r>
      <w:proofErr w:type="spellStart"/>
      <w:r w:rsidRPr="006017E4">
        <w:rPr>
          <w:b/>
          <w:bCs/>
        </w:rPr>
        <w:t>read_data</w:t>
      </w:r>
      <w:proofErr w:type="spellEnd"/>
      <w:r w:rsidRPr="006017E4">
        <w:rPr>
          <w:b/>
          <w:bCs/>
        </w:rPr>
        <w:t>;</w:t>
      </w:r>
    </w:p>
    <w:p w14:paraId="3B00BCFC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[31:0] 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>;</w:t>
      </w:r>
    </w:p>
    <w:p w14:paraId="265EE125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[31:0] </w:t>
      </w:r>
      <w:proofErr w:type="spellStart"/>
      <w:r w:rsidRPr="006017E4">
        <w:rPr>
          <w:b/>
          <w:bCs/>
        </w:rPr>
        <w:t>write_data</w:t>
      </w:r>
      <w:proofErr w:type="spellEnd"/>
      <w:r w:rsidRPr="006017E4">
        <w:rPr>
          <w:b/>
          <w:bCs/>
        </w:rPr>
        <w:t>;</w:t>
      </w:r>
    </w:p>
    <w:p w14:paraId="20F01ADD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[5:0] </w:t>
      </w:r>
      <w:proofErr w:type="spellStart"/>
      <w:r w:rsidRPr="006017E4">
        <w:rPr>
          <w:b/>
          <w:bCs/>
        </w:rPr>
        <w:t>opCode</w:t>
      </w:r>
      <w:proofErr w:type="spellEnd"/>
      <w:r w:rsidRPr="006017E4">
        <w:rPr>
          <w:b/>
          <w:bCs/>
        </w:rPr>
        <w:t>;</w:t>
      </w:r>
    </w:p>
    <w:p w14:paraId="364362A2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</w:t>
      </w:r>
      <w:proofErr w:type="spellStart"/>
      <w:r w:rsidRPr="006017E4">
        <w:rPr>
          <w:b/>
          <w:bCs/>
        </w:rPr>
        <w:t>sig_mem_read</w:t>
      </w:r>
      <w:proofErr w:type="spellEnd"/>
      <w:r w:rsidRPr="006017E4">
        <w:rPr>
          <w:b/>
          <w:bCs/>
        </w:rPr>
        <w:t>;</w:t>
      </w:r>
    </w:p>
    <w:p w14:paraId="522BAC3B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</w:t>
      </w:r>
      <w:proofErr w:type="spellStart"/>
      <w:r w:rsidRPr="006017E4">
        <w:rPr>
          <w:b/>
          <w:bCs/>
        </w:rPr>
        <w:t>sig_mem_write</w:t>
      </w:r>
      <w:proofErr w:type="spellEnd"/>
      <w:r w:rsidRPr="006017E4">
        <w:rPr>
          <w:b/>
          <w:bCs/>
        </w:rPr>
        <w:t>;</w:t>
      </w:r>
    </w:p>
    <w:p w14:paraId="707B22EE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input </w:t>
      </w:r>
      <w:proofErr w:type="spellStart"/>
      <w:r w:rsidRPr="006017E4">
        <w:rPr>
          <w:b/>
          <w:bCs/>
        </w:rPr>
        <w:t>clk</w:t>
      </w:r>
      <w:proofErr w:type="spellEnd"/>
      <w:r w:rsidRPr="006017E4">
        <w:rPr>
          <w:b/>
          <w:bCs/>
        </w:rPr>
        <w:t>;</w:t>
      </w:r>
    </w:p>
    <w:p w14:paraId="3EF7F9F3" w14:textId="77777777" w:rsidR="006017E4" w:rsidRPr="006017E4" w:rsidRDefault="006017E4" w:rsidP="006017E4">
      <w:pPr>
        <w:pStyle w:val="Closing"/>
        <w:rPr>
          <w:b/>
          <w:bCs/>
        </w:rPr>
      </w:pPr>
    </w:p>
    <w:p w14:paraId="4A3CB1EC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reg [31:0] </w:t>
      </w:r>
      <w:proofErr w:type="spellStart"/>
      <w:r w:rsidRPr="006017E4">
        <w:rPr>
          <w:b/>
          <w:bCs/>
        </w:rPr>
        <w:t>data_</w:t>
      </w:r>
      <w:proofErr w:type="gramStart"/>
      <w:r w:rsidRPr="006017E4">
        <w:rPr>
          <w:b/>
          <w:bCs/>
        </w:rPr>
        <w:t>mem</w:t>
      </w:r>
      <w:proofErr w:type="spellEnd"/>
      <w:r w:rsidRPr="006017E4">
        <w:rPr>
          <w:b/>
          <w:bCs/>
        </w:rPr>
        <w:t xml:space="preserve">  [</w:t>
      </w:r>
      <w:proofErr w:type="gramEnd"/>
      <w:r w:rsidRPr="006017E4">
        <w:rPr>
          <w:b/>
          <w:bCs/>
        </w:rPr>
        <w:t>255:0];</w:t>
      </w:r>
    </w:p>
    <w:p w14:paraId="158291FD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reg [31:0] </w:t>
      </w:r>
      <w:proofErr w:type="spellStart"/>
      <w:r w:rsidRPr="006017E4">
        <w:rPr>
          <w:b/>
          <w:bCs/>
        </w:rPr>
        <w:t>read_data</w:t>
      </w:r>
      <w:proofErr w:type="spellEnd"/>
      <w:r w:rsidRPr="006017E4">
        <w:rPr>
          <w:b/>
          <w:bCs/>
        </w:rPr>
        <w:t>;</w:t>
      </w:r>
    </w:p>
    <w:p w14:paraId="4D2755ED" w14:textId="77777777" w:rsidR="006017E4" w:rsidRPr="006017E4" w:rsidRDefault="006017E4" w:rsidP="006017E4">
      <w:pPr>
        <w:pStyle w:val="Closing"/>
        <w:rPr>
          <w:b/>
          <w:bCs/>
        </w:rPr>
      </w:pPr>
    </w:p>
    <w:p w14:paraId="791835B8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initial begin</w:t>
      </w:r>
    </w:p>
    <w:p w14:paraId="30D1BEC5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  <w:t>$</w:t>
      </w:r>
      <w:proofErr w:type="spellStart"/>
      <w:proofErr w:type="gramStart"/>
      <w:r w:rsidRPr="006017E4">
        <w:rPr>
          <w:b/>
          <w:bCs/>
        </w:rPr>
        <w:t>readmemb</w:t>
      </w:r>
      <w:proofErr w:type="spellEnd"/>
      <w:r w:rsidRPr="006017E4">
        <w:rPr>
          <w:b/>
          <w:bCs/>
        </w:rPr>
        <w:t>(</w:t>
      </w:r>
      <w:proofErr w:type="gramEnd"/>
      <w:r w:rsidRPr="006017E4">
        <w:rPr>
          <w:b/>
          <w:bCs/>
        </w:rPr>
        <w:t xml:space="preserve">"C://altera//13.0//workspace//data.mem", </w:t>
      </w:r>
      <w:proofErr w:type="spellStart"/>
      <w:r w:rsidRPr="006017E4">
        <w:rPr>
          <w:b/>
          <w:bCs/>
        </w:rPr>
        <w:t>data_mem</w:t>
      </w:r>
      <w:proofErr w:type="spellEnd"/>
      <w:r w:rsidRPr="006017E4">
        <w:rPr>
          <w:b/>
          <w:bCs/>
        </w:rPr>
        <w:t>);</w:t>
      </w:r>
    </w:p>
    <w:p w14:paraId="799046D5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>end</w:t>
      </w:r>
    </w:p>
    <w:p w14:paraId="2EFA4D38" w14:textId="77777777" w:rsidR="006017E4" w:rsidRPr="006017E4" w:rsidRDefault="006017E4" w:rsidP="006017E4">
      <w:pPr>
        <w:pStyle w:val="Closing"/>
        <w:rPr>
          <w:b/>
          <w:bCs/>
        </w:rPr>
      </w:pPr>
    </w:p>
    <w:p w14:paraId="5371304A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 xml:space="preserve">always </w:t>
      </w:r>
      <w:proofErr w:type="gramStart"/>
      <w:r w:rsidRPr="006017E4">
        <w:rPr>
          <w:b/>
          <w:bCs/>
        </w:rPr>
        <w:t>@(</w:t>
      </w:r>
      <w:proofErr w:type="spellStart"/>
      <w:proofErr w:type="gramEnd"/>
      <w:r w:rsidRPr="006017E4">
        <w:rPr>
          <w:b/>
          <w:bCs/>
        </w:rPr>
        <w:t>posedge</w:t>
      </w:r>
      <w:proofErr w:type="spellEnd"/>
      <w:r w:rsidRPr="006017E4">
        <w:rPr>
          <w:b/>
          <w:bCs/>
        </w:rPr>
        <w:t xml:space="preserve"> </w:t>
      </w:r>
      <w:proofErr w:type="spellStart"/>
      <w:r w:rsidRPr="006017E4">
        <w:rPr>
          <w:b/>
          <w:bCs/>
        </w:rPr>
        <w:t>clk</w:t>
      </w:r>
      <w:proofErr w:type="spellEnd"/>
      <w:r w:rsidRPr="006017E4">
        <w:rPr>
          <w:b/>
          <w:bCs/>
        </w:rPr>
        <w:t>) begin</w:t>
      </w:r>
    </w:p>
    <w:p w14:paraId="385663A5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  <w:t>if (</w:t>
      </w:r>
      <w:proofErr w:type="spellStart"/>
      <w:r w:rsidRPr="006017E4">
        <w:rPr>
          <w:b/>
          <w:bCs/>
        </w:rPr>
        <w:t>sig_mem_read</w:t>
      </w:r>
      <w:proofErr w:type="spellEnd"/>
      <w:r w:rsidRPr="006017E4">
        <w:rPr>
          <w:b/>
          <w:bCs/>
        </w:rPr>
        <w:t>) begin</w:t>
      </w:r>
    </w:p>
    <w:p w14:paraId="653985D5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proofErr w:type="spellStart"/>
      <w:r w:rsidRPr="006017E4">
        <w:rPr>
          <w:b/>
          <w:bCs/>
        </w:rPr>
        <w:t>read_data</w:t>
      </w:r>
      <w:proofErr w:type="spellEnd"/>
      <w:r w:rsidRPr="006017E4">
        <w:rPr>
          <w:b/>
          <w:bCs/>
        </w:rPr>
        <w:t xml:space="preserve"> = </w:t>
      </w:r>
      <w:proofErr w:type="spellStart"/>
      <w:r w:rsidRPr="006017E4">
        <w:rPr>
          <w:b/>
          <w:bCs/>
        </w:rPr>
        <w:t>data_mem</w:t>
      </w:r>
      <w:proofErr w:type="spellEnd"/>
      <w:r w:rsidRPr="006017E4">
        <w:rPr>
          <w:b/>
          <w:bCs/>
        </w:rPr>
        <w:t>[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>];</w:t>
      </w:r>
    </w:p>
    <w:p w14:paraId="6AD034DC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//$</w:t>
      </w:r>
      <w:proofErr w:type="gramStart"/>
      <w:r w:rsidRPr="006017E4">
        <w:rPr>
          <w:b/>
          <w:bCs/>
        </w:rPr>
        <w:t>display(</w:t>
      </w:r>
      <w:proofErr w:type="gramEnd"/>
      <w:r w:rsidRPr="006017E4">
        <w:rPr>
          <w:b/>
          <w:bCs/>
        </w:rPr>
        <w:t>"</w:t>
      </w:r>
      <w:proofErr w:type="spellStart"/>
      <w:r w:rsidRPr="006017E4">
        <w:rPr>
          <w:b/>
          <w:bCs/>
        </w:rPr>
        <w:t>MemAddresss</w:t>
      </w:r>
      <w:proofErr w:type="spellEnd"/>
      <w:r w:rsidRPr="006017E4">
        <w:rPr>
          <w:b/>
          <w:bCs/>
        </w:rPr>
        <w:t xml:space="preserve"> = %32b, data=%32b",read_data,data_mem[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>]);</w:t>
      </w:r>
    </w:p>
    <w:p w14:paraId="5088DF1F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  <w:t>end</w:t>
      </w:r>
    </w:p>
    <w:p w14:paraId="2DE48433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</w:r>
    </w:p>
    <w:p w14:paraId="32B06D7F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  <w:t>if (</w:t>
      </w:r>
      <w:proofErr w:type="spellStart"/>
      <w:r w:rsidRPr="006017E4">
        <w:rPr>
          <w:b/>
          <w:bCs/>
        </w:rPr>
        <w:t>sig_mem_write</w:t>
      </w:r>
      <w:proofErr w:type="spellEnd"/>
      <w:r w:rsidRPr="006017E4">
        <w:rPr>
          <w:b/>
          <w:bCs/>
        </w:rPr>
        <w:t>) begin</w:t>
      </w:r>
    </w:p>
    <w:p w14:paraId="35657A3A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if (</w:t>
      </w:r>
      <w:proofErr w:type="spellStart"/>
      <w:r w:rsidRPr="006017E4">
        <w:rPr>
          <w:b/>
          <w:bCs/>
        </w:rPr>
        <w:t>opCode</w:t>
      </w:r>
      <w:proofErr w:type="spellEnd"/>
      <w:r w:rsidRPr="006017E4">
        <w:rPr>
          <w:b/>
          <w:bCs/>
        </w:rPr>
        <w:t xml:space="preserve"> == 6'b101000) begin // Store Byte</w:t>
      </w:r>
    </w:p>
    <w:p w14:paraId="110EDBCA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r w:rsidRPr="006017E4">
        <w:rPr>
          <w:b/>
          <w:bCs/>
        </w:rPr>
        <w:tab/>
      </w:r>
      <w:proofErr w:type="spellStart"/>
      <w:r w:rsidRPr="006017E4">
        <w:rPr>
          <w:b/>
          <w:bCs/>
        </w:rPr>
        <w:t>data_mem</w:t>
      </w:r>
      <w:proofErr w:type="spellEnd"/>
      <w:r w:rsidRPr="006017E4">
        <w:rPr>
          <w:b/>
          <w:bCs/>
        </w:rPr>
        <w:t>[</w:t>
      </w:r>
      <w:proofErr w:type="spellStart"/>
      <w:r w:rsidRPr="006017E4">
        <w:rPr>
          <w:b/>
          <w:bCs/>
        </w:rPr>
        <w:t>mem_</w:t>
      </w:r>
      <w:proofErr w:type="gramStart"/>
      <w:r w:rsidRPr="006017E4">
        <w:rPr>
          <w:b/>
          <w:bCs/>
        </w:rPr>
        <w:t>address</w:t>
      </w:r>
      <w:proofErr w:type="spellEnd"/>
      <w:r w:rsidRPr="006017E4">
        <w:rPr>
          <w:b/>
          <w:bCs/>
        </w:rPr>
        <w:t>][</w:t>
      </w:r>
      <w:proofErr w:type="gramEnd"/>
      <w:r w:rsidRPr="006017E4">
        <w:rPr>
          <w:b/>
          <w:bCs/>
        </w:rPr>
        <w:t xml:space="preserve">7:0] = </w:t>
      </w:r>
      <w:proofErr w:type="spellStart"/>
      <w:r w:rsidRPr="006017E4">
        <w:rPr>
          <w:b/>
          <w:bCs/>
        </w:rPr>
        <w:t>write_data</w:t>
      </w:r>
      <w:proofErr w:type="spellEnd"/>
      <w:r w:rsidRPr="006017E4">
        <w:rPr>
          <w:b/>
          <w:bCs/>
        </w:rPr>
        <w:t>[7:0];</w:t>
      </w:r>
    </w:p>
    <w:p w14:paraId="02128A43" w14:textId="77777777" w:rsidR="006017E4" w:rsidRPr="006017E4" w:rsidRDefault="006017E4" w:rsidP="006017E4">
      <w:pPr>
        <w:pStyle w:val="Closing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r w:rsidRPr="006017E4">
        <w:rPr>
          <w:b/>
          <w:bCs/>
        </w:rPr>
        <w:tab/>
        <w:t>$</w:t>
      </w:r>
      <w:proofErr w:type="gramStart"/>
      <w:r w:rsidRPr="006017E4">
        <w:rPr>
          <w:b/>
          <w:bCs/>
        </w:rPr>
        <w:t>display(</w:t>
      </w:r>
      <w:proofErr w:type="gramEnd"/>
      <w:r w:rsidRPr="006017E4">
        <w:rPr>
          <w:b/>
          <w:bCs/>
        </w:rPr>
        <w:t>"</w:t>
      </w:r>
      <w:proofErr w:type="spellStart"/>
      <w:r w:rsidRPr="006017E4">
        <w:rPr>
          <w:b/>
          <w:bCs/>
        </w:rPr>
        <w:t>MemAddresss</w:t>
      </w:r>
      <w:proofErr w:type="spellEnd"/>
      <w:r w:rsidRPr="006017E4">
        <w:rPr>
          <w:b/>
          <w:bCs/>
        </w:rPr>
        <w:t xml:space="preserve"> = %32b, data=%32b",mem_address,data_mem[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>]);</w:t>
      </w:r>
    </w:p>
    <w:p w14:paraId="1C4ED075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end</w:t>
      </w:r>
    </w:p>
    <w:p w14:paraId="169FE11D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else if (</w:t>
      </w:r>
      <w:proofErr w:type="spellStart"/>
      <w:r w:rsidRPr="006017E4">
        <w:rPr>
          <w:b/>
          <w:bCs/>
        </w:rPr>
        <w:t>opCode</w:t>
      </w:r>
      <w:proofErr w:type="spellEnd"/>
      <w:r w:rsidRPr="006017E4">
        <w:rPr>
          <w:b/>
          <w:bCs/>
        </w:rPr>
        <w:t xml:space="preserve"> == 6'b101001) begin // Store Halfword</w:t>
      </w:r>
    </w:p>
    <w:p w14:paraId="0E8BE064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r w:rsidRPr="006017E4">
        <w:rPr>
          <w:b/>
          <w:bCs/>
        </w:rPr>
        <w:tab/>
      </w:r>
      <w:proofErr w:type="spellStart"/>
      <w:r w:rsidRPr="006017E4">
        <w:rPr>
          <w:b/>
          <w:bCs/>
        </w:rPr>
        <w:t>data_mem</w:t>
      </w:r>
      <w:proofErr w:type="spellEnd"/>
      <w:r w:rsidRPr="006017E4">
        <w:rPr>
          <w:b/>
          <w:bCs/>
        </w:rPr>
        <w:t>[</w:t>
      </w:r>
      <w:proofErr w:type="spellStart"/>
      <w:r w:rsidRPr="006017E4">
        <w:rPr>
          <w:b/>
          <w:bCs/>
        </w:rPr>
        <w:t>mem_</w:t>
      </w:r>
      <w:proofErr w:type="gramStart"/>
      <w:r w:rsidRPr="006017E4">
        <w:rPr>
          <w:b/>
          <w:bCs/>
        </w:rPr>
        <w:t>address</w:t>
      </w:r>
      <w:proofErr w:type="spellEnd"/>
      <w:r w:rsidRPr="006017E4">
        <w:rPr>
          <w:b/>
          <w:bCs/>
        </w:rPr>
        <w:t>][</w:t>
      </w:r>
      <w:proofErr w:type="gramEnd"/>
      <w:r w:rsidRPr="006017E4">
        <w:rPr>
          <w:b/>
          <w:bCs/>
        </w:rPr>
        <w:t xml:space="preserve">15:0] = </w:t>
      </w:r>
      <w:proofErr w:type="spellStart"/>
      <w:r w:rsidRPr="006017E4">
        <w:rPr>
          <w:b/>
          <w:bCs/>
        </w:rPr>
        <w:t>write_data</w:t>
      </w:r>
      <w:proofErr w:type="spellEnd"/>
      <w:r w:rsidRPr="006017E4">
        <w:rPr>
          <w:b/>
          <w:bCs/>
        </w:rPr>
        <w:t>[15:0];</w:t>
      </w:r>
    </w:p>
    <w:p w14:paraId="272C216A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r w:rsidRPr="006017E4">
        <w:rPr>
          <w:b/>
          <w:bCs/>
        </w:rPr>
        <w:tab/>
        <w:t>$</w:t>
      </w:r>
      <w:proofErr w:type="gramStart"/>
      <w:r w:rsidRPr="006017E4">
        <w:rPr>
          <w:b/>
          <w:bCs/>
        </w:rPr>
        <w:t>display(</w:t>
      </w:r>
      <w:proofErr w:type="gramEnd"/>
      <w:r w:rsidRPr="006017E4">
        <w:rPr>
          <w:b/>
          <w:bCs/>
        </w:rPr>
        <w:t>"</w:t>
      </w:r>
      <w:proofErr w:type="spellStart"/>
      <w:r w:rsidRPr="006017E4">
        <w:rPr>
          <w:b/>
          <w:bCs/>
        </w:rPr>
        <w:t>MemAddresss</w:t>
      </w:r>
      <w:proofErr w:type="spellEnd"/>
      <w:r w:rsidRPr="006017E4">
        <w:rPr>
          <w:b/>
          <w:bCs/>
        </w:rPr>
        <w:t xml:space="preserve"> = %32b, data=%32b",mem_address,data_mem[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>]);</w:t>
      </w:r>
    </w:p>
    <w:p w14:paraId="630AA51D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end</w:t>
      </w:r>
    </w:p>
    <w:p w14:paraId="2A6D3FEC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else if (</w:t>
      </w:r>
      <w:proofErr w:type="spellStart"/>
      <w:r w:rsidRPr="006017E4">
        <w:rPr>
          <w:b/>
          <w:bCs/>
        </w:rPr>
        <w:t>opCode</w:t>
      </w:r>
      <w:proofErr w:type="spellEnd"/>
      <w:r w:rsidRPr="006017E4">
        <w:rPr>
          <w:b/>
          <w:bCs/>
        </w:rPr>
        <w:t xml:space="preserve"> == 6'b101011) begin // Store Word</w:t>
      </w:r>
    </w:p>
    <w:p w14:paraId="3C3A1A46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r w:rsidRPr="006017E4">
        <w:rPr>
          <w:b/>
          <w:bCs/>
        </w:rPr>
        <w:tab/>
      </w:r>
      <w:proofErr w:type="spellStart"/>
      <w:r w:rsidRPr="006017E4">
        <w:rPr>
          <w:b/>
          <w:bCs/>
        </w:rPr>
        <w:t>data_mem</w:t>
      </w:r>
      <w:proofErr w:type="spellEnd"/>
      <w:r w:rsidRPr="006017E4">
        <w:rPr>
          <w:b/>
          <w:bCs/>
        </w:rPr>
        <w:t>[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 xml:space="preserve">] = </w:t>
      </w:r>
      <w:proofErr w:type="spellStart"/>
      <w:r w:rsidRPr="006017E4">
        <w:rPr>
          <w:b/>
          <w:bCs/>
        </w:rPr>
        <w:t>write_</w:t>
      </w:r>
      <w:proofErr w:type="gramStart"/>
      <w:r w:rsidRPr="006017E4">
        <w:rPr>
          <w:b/>
          <w:bCs/>
        </w:rPr>
        <w:t>data</w:t>
      </w:r>
      <w:proofErr w:type="spellEnd"/>
      <w:r w:rsidRPr="006017E4">
        <w:rPr>
          <w:b/>
          <w:bCs/>
        </w:rPr>
        <w:t>[</w:t>
      </w:r>
      <w:proofErr w:type="gramEnd"/>
      <w:r w:rsidRPr="006017E4">
        <w:rPr>
          <w:b/>
          <w:bCs/>
        </w:rPr>
        <w:t>31:0];</w:t>
      </w:r>
    </w:p>
    <w:p w14:paraId="1C0ECB98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</w:r>
      <w:r w:rsidRPr="006017E4">
        <w:rPr>
          <w:b/>
          <w:bCs/>
        </w:rPr>
        <w:tab/>
        <w:t>$</w:t>
      </w:r>
      <w:proofErr w:type="gramStart"/>
      <w:r w:rsidRPr="006017E4">
        <w:rPr>
          <w:b/>
          <w:bCs/>
        </w:rPr>
        <w:t>display(</w:t>
      </w:r>
      <w:proofErr w:type="gramEnd"/>
      <w:r w:rsidRPr="006017E4">
        <w:rPr>
          <w:b/>
          <w:bCs/>
        </w:rPr>
        <w:t>"</w:t>
      </w:r>
      <w:proofErr w:type="spellStart"/>
      <w:r w:rsidRPr="006017E4">
        <w:rPr>
          <w:b/>
          <w:bCs/>
        </w:rPr>
        <w:t>MemAddresss</w:t>
      </w:r>
      <w:proofErr w:type="spellEnd"/>
      <w:r w:rsidRPr="006017E4">
        <w:rPr>
          <w:b/>
          <w:bCs/>
        </w:rPr>
        <w:t xml:space="preserve"> = %32b, data=%32b",mem_address,data_mem[</w:t>
      </w:r>
      <w:proofErr w:type="spellStart"/>
      <w:r w:rsidRPr="006017E4">
        <w:rPr>
          <w:b/>
          <w:bCs/>
        </w:rPr>
        <w:t>mem_address</w:t>
      </w:r>
      <w:proofErr w:type="spellEnd"/>
      <w:r w:rsidRPr="006017E4">
        <w:rPr>
          <w:b/>
          <w:bCs/>
        </w:rPr>
        <w:t>]);</w:t>
      </w:r>
    </w:p>
    <w:p w14:paraId="7EA549BA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lastRenderedPageBreak/>
        <w:tab/>
      </w:r>
      <w:r w:rsidRPr="006017E4">
        <w:rPr>
          <w:b/>
          <w:bCs/>
        </w:rPr>
        <w:tab/>
        <w:t>end</w:t>
      </w:r>
    </w:p>
    <w:p w14:paraId="260A57A9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</w:r>
      <w:r w:rsidRPr="006017E4">
        <w:rPr>
          <w:b/>
          <w:bCs/>
        </w:rPr>
        <w:tab/>
        <w:t>$</w:t>
      </w:r>
      <w:proofErr w:type="spellStart"/>
      <w:proofErr w:type="gramStart"/>
      <w:r w:rsidRPr="006017E4">
        <w:rPr>
          <w:b/>
          <w:bCs/>
        </w:rPr>
        <w:t>writememb</w:t>
      </w:r>
      <w:proofErr w:type="spellEnd"/>
      <w:r w:rsidRPr="006017E4">
        <w:rPr>
          <w:b/>
          <w:bCs/>
        </w:rPr>
        <w:t>(</w:t>
      </w:r>
      <w:proofErr w:type="gramEnd"/>
      <w:r w:rsidRPr="006017E4">
        <w:rPr>
          <w:b/>
          <w:bCs/>
        </w:rPr>
        <w:t xml:space="preserve">"C://altera//13.0//workspace//data.mem", </w:t>
      </w:r>
      <w:proofErr w:type="spellStart"/>
      <w:r w:rsidRPr="006017E4">
        <w:rPr>
          <w:b/>
          <w:bCs/>
        </w:rPr>
        <w:t>data_mem</w:t>
      </w:r>
      <w:proofErr w:type="spellEnd"/>
      <w:r w:rsidRPr="006017E4">
        <w:rPr>
          <w:b/>
          <w:bCs/>
        </w:rPr>
        <w:t>);</w:t>
      </w:r>
    </w:p>
    <w:p w14:paraId="75D1C83B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ab/>
        <w:t>end</w:t>
      </w:r>
    </w:p>
    <w:p w14:paraId="0BFB7779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  <w:r w:rsidRPr="006017E4">
        <w:rPr>
          <w:b/>
          <w:bCs/>
        </w:rPr>
        <w:t>end</w:t>
      </w:r>
    </w:p>
    <w:p w14:paraId="49231022" w14:textId="77777777" w:rsidR="006017E4" w:rsidRPr="006017E4" w:rsidRDefault="006017E4" w:rsidP="000F4059">
      <w:pPr>
        <w:pStyle w:val="Closing"/>
        <w:spacing w:line="240" w:lineRule="auto"/>
        <w:rPr>
          <w:b/>
          <w:bCs/>
        </w:rPr>
      </w:pPr>
    </w:p>
    <w:p w14:paraId="6286BF55" w14:textId="5A35BF76" w:rsidR="006017E4" w:rsidRDefault="006017E4" w:rsidP="000F4059">
      <w:pPr>
        <w:pStyle w:val="Closing"/>
        <w:spacing w:line="240" w:lineRule="auto"/>
        <w:rPr>
          <w:b/>
          <w:bCs/>
        </w:rPr>
      </w:pPr>
      <w:proofErr w:type="spellStart"/>
      <w:r w:rsidRPr="006017E4">
        <w:rPr>
          <w:b/>
          <w:bCs/>
        </w:rPr>
        <w:t>endmodule</w:t>
      </w:r>
      <w:proofErr w:type="spellEnd"/>
    </w:p>
    <w:p w14:paraId="42788E36" w14:textId="484CA902" w:rsidR="006017E4" w:rsidRDefault="006017E4" w:rsidP="000F4059">
      <w:pPr>
        <w:pStyle w:val="Closing"/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BD083" wp14:editId="55E8352B">
                <wp:simplePos x="0" y="0"/>
                <wp:positionH relativeFrom="column">
                  <wp:posOffset>180975</wp:posOffset>
                </wp:positionH>
                <wp:positionV relativeFrom="paragraph">
                  <wp:posOffset>1399540</wp:posOffset>
                </wp:positionV>
                <wp:extent cx="685800" cy="542925"/>
                <wp:effectExtent l="57150" t="76200" r="381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B92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4.25pt;margin-top:110.2pt;width:54pt;height:4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" strokecolor="#cf543f [3205]" strokeweight="3pt">
                <v:stroke endarrow="block"/>
              </v:shape>
            </w:pict>
          </mc:Fallback>
        </mc:AlternateContent>
      </w:r>
      <w:proofErr w:type="gramStart"/>
      <w:r>
        <w:rPr>
          <w:b/>
          <w:bCs/>
        </w:rPr>
        <w:t>RESULTS :</w:t>
      </w:r>
      <w:proofErr w:type="gramEnd"/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6338862A" wp14:editId="1698F009">
            <wp:extent cx="6400800" cy="139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6BB" w14:textId="27E6F10F" w:rsidR="006017E4" w:rsidRDefault="006017E4" w:rsidP="000F4059">
      <w:pPr>
        <w:pStyle w:val="Closing"/>
        <w:spacing w:line="240" w:lineRule="auto"/>
        <w:rPr>
          <w:b/>
          <w:bCs/>
        </w:rPr>
      </w:pPr>
    </w:p>
    <w:p w14:paraId="61BA974D" w14:textId="4E4B506B" w:rsidR="006017E4" w:rsidRDefault="006017E4" w:rsidP="000F4059">
      <w:pPr>
        <w:pStyle w:val="Closing"/>
        <w:spacing w:line="240" w:lineRule="auto"/>
        <w:rPr>
          <w:b/>
          <w:bCs/>
        </w:rPr>
      </w:pPr>
    </w:p>
    <w:p w14:paraId="3A5904D8" w14:textId="0D022F61" w:rsidR="006017E4" w:rsidRDefault="006017E4" w:rsidP="000F4059">
      <w:pPr>
        <w:pStyle w:val="Closing"/>
        <w:spacing w:line="240" w:lineRule="auto"/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SIGWR :</w:t>
      </w:r>
      <w:proofErr w:type="gramEnd"/>
      <w:r>
        <w:rPr>
          <w:b/>
          <w:bCs/>
        </w:rPr>
        <w:t xml:space="preserve"> 1 ,READDATA : X BUT WRDATA : 000000000000000000000000000001111</w:t>
      </w:r>
    </w:p>
    <w:p w14:paraId="27E05C74" w14:textId="623C91DE" w:rsidR="006017E4" w:rsidRDefault="006017E4" w:rsidP="000F4059">
      <w:pPr>
        <w:pStyle w:val="Closing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B0CB1DB" wp14:editId="510FCCF0">
            <wp:extent cx="5400675" cy="3962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081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>
        <w:rPr>
          <w:b/>
          <w:bCs/>
        </w:rPr>
        <w:tab/>
      </w:r>
      <w:r w:rsidRPr="000F4059">
        <w:rPr>
          <w:b/>
          <w:bCs/>
        </w:rPr>
        <w:t xml:space="preserve">module </w:t>
      </w:r>
      <w:proofErr w:type="spellStart"/>
      <w:r w:rsidRPr="000F4059">
        <w:rPr>
          <w:b/>
          <w:bCs/>
        </w:rPr>
        <w:t>mips_registers</w:t>
      </w:r>
      <w:proofErr w:type="spellEnd"/>
    </w:p>
    <w:p w14:paraId="4E2DE17B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>(</w:t>
      </w:r>
    </w:p>
    <w:p w14:paraId="51301A80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output reg [31:0] read_data_1, read_data_2,</w:t>
      </w:r>
    </w:p>
    <w:p w14:paraId="3D759324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 xml:space="preserve">input [31:0] </w:t>
      </w:r>
      <w:proofErr w:type="spellStart"/>
      <w:r w:rsidRPr="000F4059">
        <w:rPr>
          <w:b/>
          <w:bCs/>
        </w:rPr>
        <w:t>write_data</w:t>
      </w:r>
      <w:proofErr w:type="spellEnd"/>
      <w:r w:rsidRPr="000F4059">
        <w:rPr>
          <w:b/>
          <w:bCs/>
        </w:rPr>
        <w:t>,</w:t>
      </w:r>
    </w:p>
    <w:p w14:paraId="629AA278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 xml:space="preserve">input [4:0] read_reg_1, read_reg_2, </w:t>
      </w:r>
      <w:proofErr w:type="spellStart"/>
      <w:r w:rsidRPr="000F4059">
        <w:rPr>
          <w:b/>
          <w:bCs/>
        </w:rPr>
        <w:t>write_reg</w:t>
      </w:r>
      <w:proofErr w:type="spellEnd"/>
      <w:r w:rsidRPr="000F4059">
        <w:rPr>
          <w:b/>
          <w:bCs/>
        </w:rPr>
        <w:t>,</w:t>
      </w:r>
    </w:p>
    <w:p w14:paraId="6157BFFD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 xml:space="preserve">input </w:t>
      </w:r>
      <w:proofErr w:type="spellStart"/>
      <w:r w:rsidRPr="000F4059">
        <w:rPr>
          <w:b/>
          <w:bCs/>
        </w:rPr>
        <w:t>signal_reg_write</w:t>
      </w:r>
      <w:proofErr w:type="spellEnd"/>
      <w:r w:rsidRPr="000F4059">
        <w:rPr>
          <w:b/>
          <w:bCs/>
        </w:rPr>
        <w:t xml:space="preserve">, </w:t>
      </w:r>
      <w:proofErr w:type="spellStart"/>
      <w:r w:rsidRPr="000F4059">
        <w:rPr>
          <w:b/>
          <w:bCs/>
        </w:rPr>
        <w:t>clk</w:t>
      </w:r>
      <w:proofErr w:type="spellEnd"/>
    </w:p>
    <w:p w14:paraId="7E6D4A69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>);</w:t>
      </w:r>
    </w:p>
    <w:p w14:paraId="41CCA7DD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reg [31:0] registers [31:0];</w:t>
      </w:r>
      <w:r w:rsidRPr="000F4059">
        <w:rPr>
          <w:b/>
          <w:bCs/>
        </w:rPr>
        <w:tab/>
      </w:r>
    </w:p>
    <w:p w14:paraId="63509DBA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lastRenderedPageBreak/>
        <w:tab/>
        <w:t xml:space="preserve">//1 </w:t>
      </w:r>
      <w:proofErr w:type="spellStart"/>
      <w:r w:rsidRPr="000F4059">
        <w:rPr>
          <w:b/>
          <w:bCs/>
        </w:rPr>
        <w:t>kere</w:t>
      </w:r>
      <w:proofErr w:type="spellEnd"/>
      <w:r w:rsidRPr="000F4059">
        <w:rPr>
          <w:b/>
          <w:bCs/>
        </w:rPr>
        <w:t xml:space="preserve"> </w:t>
      </w:r>
      <w:proofErr w:type="spellStart"/>
      <w:r w:rsidRPr="000F4059">
        <w:rPr>
          <w:b/>
          <w:bCs/>
        </w:rPr>
        <w:t>okunuyor</w:t>
      </w:r>
      <w:proofErr w:type="spellEnd"/>
      <w:r w:rsidRPr="000F4059">
        <w:rPr>
          <w:b/>
          <w:bCs/>
        </w:rPr>
        <w:t xml:space="preserve">. </w:t>
      </w:r>
    </w:p>
    <w:p w14:paraId="26BFDD9C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//</w:t>
      </w:r>
      <w:proofErr w:type="spellStart"/>
      <w:r w:rsidRPr="000F4059">
        <w:rPr>
          <w:b/>
          <w:bCs/>
        </w:rPr>
        <w:t>diğer</w:t>
      </w:r>
      <w:proofErr w:type="spellEnd"/>
      <w:r w:rsidRPr="000F4059">
        <w:rPr>
          <w:b/>
          <w:bCs/>
        </w:rPr>
        <w:t xml:space="preserve"> </w:t>
      </w:r>
      <w:proofErr w:type="spellStart"/>
      <w:r w:rsidRPr="000F4059">
        <w:rPr>
          <w:b/>
          <w:bCs/>
        </w:rPr>
        <w:t>işlemler</w:t>
      </w:r>
      <w:proofErr w:type="spellEnd"/>
      <w:r w:rsidRPr="000F4059">
        <w:rPr>
          <w:b/>
          <w:bCs/>
        </w:rPr>
        <w:t xml:space="preserve"> register file </w:t>
      </w:r>
      <w:proofErr w:type="spellStart"/>
      <w:r w:rsidRPr="000F4059">
        <w:rPr>
          <w:b/>
          <w:bCs/>
        </w:rPr>
        <w:t>üstünde</w:t>
      </w:r>
      <w:proofErr w:type="spellEnd"/>
      <w:r w:rsidRPr="000F4059">
        <w:rPr>
          <w:b/>
          <w:bCs/>
        </w:rPr>
        <w:t xml:space="preserve"> </w:t>
      </w:r>
      <w:proofErr w:type="spellStart"/>
      <w:r w:rsidRPr="000F4059">
        <w:rPr>
          <w:b/>
          <w:bCs/>
        </w:rPr>
        <w:t>yapılıyor</w:t>
      </w:r>
      <w:proofErr w:type="spellEnd"/>
      <w:r w:rsidRPr="000F4059">
        <w:rPr>
          <w:b/>
          <w:bCs/>
        </w:rPr>
        <w:t>.</w:t>
      </w:r>
    </w:p>
    <w:p w14:paraId="29A578DF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initial begin</w:t>
      </w:r>
    </w:p>
    <w:p w14:paraId="4C1ADCA0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  <w:t>$</w:t>
      </w:r>
      <w:proofErr w:type="spellStart"/>
      <w:proofErr w:type="gramStart"/>
      <w:r w:rsidRPr="000F4059">
        <w:rPr>
          <w:b/>
          <w:bCs/>
        </w:rPr>
        <w:t>readmemb</w:t>
      </w:r>
      <w:proofErr w:type="spellEnd"/>
      <w:r w:rsidRPr="000F4059">
        <w:rPr>
          <w:b/>
          <w:bCs/>
        </w:rPr>
        <w:t>(</w:t>
      </w:r>
      <w:proofErr w:type="gramEnd"/>
      <w:r w:rsidRPr="000F4059">
        <w:rPr>
          <w:b/>
          <w:bCs/>
        </w:rPr>
        <w:t>"C://altera//13.0//workspace//registers.mem", registers);</w:t>
      </w:r>
    </w:p>
    <w:p w14:paraId="3D8EC941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end</w:t>
      </w:r>
    </w:p>
    <w:p w14:paraId="29CBA85E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</w:p>
    <w:p w14:paraId="0506EB41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</w:p>
    <w:p w14:paraId="757BCC91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 xml:space="preserve">always </w:t>
      </w:r>
      <w:proofErr w:type="gramStart"/>
      <w:r w:rsidRPr="000F4059">
        <w:rPr>
          <w:b/>
          <w:bCs/>
        </w:rPr>
        <w:t>@(</w:t>
      </w:r>
      <w:proofErr w:type="spellStart"/>
      <w:proofErr w:type="gramEnd"/>
      <w:r w:rsidRPr="000F4059">
        <w:rPr>
          <w:b/>
          <w:bCs/>
        </w:rPr>
        <w:t>posedge</w:t>
      </w:r>
      <w:proofErr w:type="spellEnd"/>
      <w:r w:rsidRPr="000F4059">
        <w:rPr>
          <w:b/>
          <w:bCs/>
        </w:rPr>
        <w:t xml:space="preserve"> </w:t>
      </w:r>
      <w:proofErr w:type="spellStart"/>
      <w:r w:rsidRPr="000F4059">
        <w:rPr>
          <w:b/>
          <w:bCs/>
        </w:rPr>
        <w:t>clk</w:t>
      </w:r>
      <w:proofErr w:type="spellEnd"/>
      <w:r w:rsidRPr="000F4059">
        <w:rPr>
          <w:b/>
          <w:bCs/>
        </w:rPr>
        <w:t xml:space="preserve">) </w:t>
      </w:r>
    </w:p>
    <w:p w14:paraId="2963BA1B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begin</w:t>
      </w:r>
    </w:p>
    <w:p w14:paraId="71E77925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  <w:t>if (</w:t>
      </w:r>
      <w:proofErr w:type="spellStart"/>
      <w:r w:rsidRPr="000F4059">
        <w:rPr>
          <w:b/>
          <w:bCs/>
        </w:rPr>
        <w:t>signal_reg_write</w:t>
      </w:r>
      <w:proofErr w:type="spellEnd"/>
      <w:r w:rsidRPr="000F4059">
        <w:rPr>
          <w:b/>
          <w:bCs/>
        </w:rPr>
        <w:t xml:space="preserve"> == 1) begin</w:t>
      </w:r>
    </w:p>
    <w:p w14:paraId="581F6A64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</w:r>
      <w:r w:rsidRPr="000F4059">
        <w:rPr>
          <w:b/>
          <w:bCs/>
        </w:rPr>
        <w:tab/>
        <w:t>registers[</w:t>
      </w:r>
      <w:proofErr w:type="spellStart"/>
      <w:r w:rsidRPr="000F4059">
        <w:rPr>
          <w:b/>
          <w:bCs/>
        </w:rPr>
        <w:t>write_reg</w:t>
      </w:r>
      <w:proofErr w:type="spellEnd"/>
      <w:r w:rsidRPr="000F4059">
        <w:rPr>
          <w:b/>
          <w:bCs/>
        </w:rPr>
        <w:t xml:space="preserve">] = </w:t>
      </w:r>
      <w:proofErr w:type="spellStart"/>
      <w:r w:rsidRPr="000F4059">
        <w:rPr>
          <w:b/>
          <w:bCs/>
        </w:rPr>
        <w:t>write_data</w:t>
      </w:r>
      <w:proofErr w:type="spellEnd"/>
      <w:r w:rsidRPr="000F4059">
        <w:rPr>
          <w:b/>
          <w:bCs/>
        </w:rPr>
        <w:t>;</w:t>
      </w:r>
    </w:p>
    <w:p w14:paraId="4841522C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</w:r>
      <w:r w:rsidRPr="000F4059">
        <w:rPr>
          <w:b/>
          <w:bCs/>
        </w:rPr>
        <w:tab/>
        <w:t>$</w:t>
      </w:r>
      <w:proofErr w:type="spellStart"/>
      <w:proofErr w:type="gramStart"/>
      <w:r w:rsidRPr="000F4059">
        <w:rPr>
          <w:b/>
          <w:bCs/>
        </w:rPr>
        <w:t>writememb</w:t>
      </w:r>
      <w:proofErr w:type="spellEnd"/>
      <w:r w:rsidRPr="000F4059">
        <w:rPr>
          <w:b/>
          <w:bCs/>
        </w:rPr>
        <w:t>(</w:t>
      </w:r>
      <w:proofErr w:type="gramEnd"/>
      <w:r w:rsidRPr="000F4059">
        <w:rPr>
          <w:b/>
          <w:bCs/>
        </w:rPr>
        <w:t>"C://altera//13.0//workspace//registers.mem", registers);</w:t>
      </w:r>
    </w:p>
    <w:p w14:paraId="0CFA45A4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</w:r>
      <w:r w:rsidRPr="000F4059">
        <w:rPr>
          <w:b/>
          <w:bCs/>
        </w:rPr>
        <w:tab/>
        <w:t>$</w:t>
      </w:r>
      <w:proofErr w:type="gramStart"/>
      <w:r w:rsidRPr="000F4059">
        <w:rPr>
          <w:b/>
          <w:bCs/>
        </w:rPr>
        <w:t>display(</w:t>
      </w:r>
      <w:proofErr w:type="gramEnd"/>
      <w:r w:rsidRPr="000F4059">
        <w:rPr>
          <w:b/>
          <w:bCs/>
        </w:rPr>
        <w:t xml:space="preserve">"rt = %5b, </w:t>
      </w:r>
      <w:proofErr w:type="spellStart"/>
      <w:r w:rsidRPr="000F4059">
        <w:rPr>
          <w:b/>
          <w:bCs/>
        </w:rPr>
        <w:t>write_data</w:t>
      </w:r>
      <w:proofErr w:type="spellEnd"/>
      <w:r w:rsidRPr="000F4059">
        <w:rPr>
          <w:b/>
          <w:bCs/>
        </w:rPr>
        <w:t xml:space="preserve"> =%32b , </w:t>
      </w:r>
      <w:proofErr w:type="spellStart"/>
      <w:r w:rsidRPr="000F4059">
        <w:rPr>
          <w:b/>
          <w:bCs/>
        </w:rPr>
        <w:t>signal_reg_write</w:t>
      </w:r>
      <w:proofErr w:type="spellEnd"/>
      <w:r w:rsidRPr="000F4059">
        <w:rPr>
          <w:b/>
          <w:bCs/>
        </w:rPr>
        <w:t>=%1b ",</w:t>
      </w:r>
      <w:proofErr w:type="spellStart"/>
      <w:r w:rsidRPr="000F4059">
        <w:rPr>
          <w:b/>
          <w:bCs/>
        </w:rPr>
        <w:t>write_reg,write_data,signal_reg_write</w:t>
      </w:r>
      <w:proofErr w:type="spellEnd"/>
      <w:r w:rsidRPr="000F4059">
        <w:rPr>
          <w:b/>
          <w:bCs/>
        </w:rPr>
        <w:t>);</w:t>
      </w:r>
    </w:p>
    <w:p w14:paraId="784E6E61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  <w:t>end</w:t>
      </w:r>
    </w:p>
    <w:p w14:paraId="73ED7C37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end</w:t>
      </w:r>
    </w:p>
    <w:p w14:paraId="78C34948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</w:p>
    <w:p w14:paraId="76DF405F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 xml:space="preserve">always </w:t>
      </w:r>
      <w:proofErr w:type="gramStart"/>
      <w:r w:rsidRPr="000F4059">
        <w:rPr>
          <w:b/>
          <w:bCs/>
        </w:rPr>
        <w:t>@(</w:t>
      </w:r>
      <w:proofErr w:type="spellStart"/>
      <w:proofErr w:type="gramEnd"/>
      <w:r w:rsidRPr="000F4059">
        <w:rPr>
          <w:b/>
          <w:bCs/>
        </w:rPr>
        <w:t>negedge</w:t>
      </w:r>
      <w:proofErr w:type="spellEnd"/>
      <w:r w:rsidRPr="000F4059">
        <w:rPr>
          <w:b/>
          <w:bCs/>
        </w:rPr>
        <w:t xml:space="preserve"> </w:t>
      </w:r>
      <w:proofErr w:type="spellStart"/>
      <w:r w:rsidRPr="000F4059">
        <w:rPr>
          <w:b/>
          <w:bCs/>
        </w:rPr>
        <w:t>clk</w:t>
      </w:r>
      <w:proofErr w:type="spellEnd"/>
      <w:r w:rsidRPr="000F4059">
        <w:rPr>
          <w:b/>
          <w:bCs/>
        </w:rPr>
        <w:t>)</w:t>
      </w:r>
    </w:p>
    <w:p w14:paraId="6DB56808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begin</w:t>
      </w:r>
    </w:p>
    <w:p w14:paraId="6364EDEB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  <w:t>read_data_1 = registers[read_reg_1];</w:t>
      </w:r>
    </w:p>
    <w:p w14:paraId="320849AE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</w:r>
      <w:r w:rsidRPr="000F4059">
        <w:rPr>
          <w:b/>
          <w:bCs/>
        </w:rPr>
        <w:tab/>
        <w:t>read_data_2 = registers[read_reg_2];</w:t>
      </w:r>
    </w:p>
    <w:p w14:paraId="02FF74FA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  <w:r w:rsidRPr="000F4059">
        <w:rPr>
          <w:b/>
          <w:bCs/>
        </w:rPr>
        <w:tab/>
        <w:t>end</w:t>
      </w:r>
    </w:p>
    <w:p w14:paraId="1D37495A" w14:textId="77777777" w:rsidR="000F4059" w:rsidRPr="000F4059" w:rsidRDefault="000F4059" w:rsidP="000F4059">
      <w:pPr>
        <w:pStyle w:val="Closing"/>
        <w:spacing w:line="240" w:lineRule="auto"/>
        <w:rPr>
          <w:b/>
          <w:bCs/>
        </w:rPr>
      </w:pPr>
    </w:p>
    <w:p w14:paraId="48B4D501" w14:textId="139BECC5" w:rsidR="000F4059" w:rsidRDefault="000F4059" w:rsidP="000F4059">
      <w:pPr>
        <w:pStyle w:val="Closing"/>
        <w:spacing w:line="240" w:lineRule="auto"/>
        <w:rPr>
          <w:b/>
          <w:bCs/>
        </w:rPr>
      </w:pPr>
      <w:proofErr w:type="spellStart"/>
      <w:r w:rsidRPr="000F4059">
        <w:rPr>
          <w:b/>
          <w:bCs/>
        </w:rPr>
        <w:t>endmodule</w:t>
      </w:r>
      <w:proofErr w:type="spellEnd"/>
    </w:p>
    <w:p w14:paraId="6F41968B" w14:textId="76EF4562" w:rsidR="000F4059" w:rsidRDefault="000F4059" w:rsidP="000F4059">
      <w:pPr>
        <w:pStyle w:val="Closing"/>
        <w:spacing w:line="240" w:lineRule="auto"/>
        <w:rPr>
          <w:noProof/>
        </w:rPr>
      </w:pPr>
      <w:proofErr w:type="gramStart"/>
      <w:r>
        <w:rPr>
          <w:b/>
          <w:bCs/>
        </w:rPr>
        <w:t>RESULT :</w:t>
      </w:r>
      <w:proofErr w:type="gramEnd"/>
      <w:r w:rsidRPr="000F4059">
        <w:rPr>
          <w:noProof/>
        </w:rPr>
        <w:t xml:space="preserve"> </w:t>
      </w:r>
    </w:p>
    <w:p w14:paraId="28C535C7" w14:textId="77777777" w:rsidR="000F4059" w:rsidRDefault="000F4059" w:rsidP="000F4059">
      <w:pPr>
        <w:pStyle w:val="Closing"/>
        <w:spacing w:line="240" w:lineRule="auto"/>
        <w:rPr>
          <w:noProof/>
        </w:rPr>
      </w:pPr>
    </w:p>
    <w:p w14:paraId="734337D8" w14:textId="77777777" w:rsidR="000F4059" w:rsidRDefault="000F4059" w:rsidP="000F4059">
      <w:pPr>
        <w:pStyle w:val="Closing"/>
        <w:spacing w:line="240" w:lineRule="auto"/>
        <w:rPr>
          <w:noProof/>
        </w:rPr>
      </w:pPr>
    </w:p>
    <w:p w14:paraId="5AD7FC9E" w14:textId="77777777" w:rsidR="000F4059" w:rsidRDefault="000F4059" w:rsidP="000F4059">
      <w:pPr>
        <w:pStyle w:val="Closing"/>
        <w:spacing w:line="240" w:lineRule="auto"/>
        <w:rPr>
          <w:noProof/>
        </w:rPr>
      </w:pPr>
    </w:p>
    <w:p w14:paraId="5FD6EE26" w14:textId="5445B62A" w:rsidR="000F4059" w:rsidRDefault="000F4059" w:rsidP="000F4059">
      <w:pPr>
        <w:pStyle w:val="Closing"/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E6BF4" wp14:editId="7CF1688D">
                <wp:simplePos x="0" y="0"/>
                <wp:positionH relativeFrom="column">
                  <wp:posOffset>857249</wp:posOffset>
                </wp:positionH>
                <wp:positionV relativeFrom="paragraph">
                  <wp:posOffset>861696</wp:posOffset>
                </wp:positionV>
                <wp:extent cx="3190875" cy="304800"/>
                <wp:effectExtent l="19050" t="76200" r="476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7D83" id="Straight Arrow Connector 20" o:spid="_x0000_s1026" type="#_x0000_t32" style="position:absolute;margin-left:67.5pt;margin-top:67.85pt;width:251.25pt;height:2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" strokecolor="#cf543f [3205]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AC91AE" wp14:editId="705D515A">
            <wp:extent cx="6400800" cy="1257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F8A4" w14:textId="59A0F9BF" w:rsidR="000F4059" w:rsidRDefault="000F4059" w:rsidP="000F4059">
      <w:pPr>
        <w:pStyle w:val="Closing"/>
        <w:spacing w:line="240" w:lineRule="auto"/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SIGWR :</w:t>
      </w:r>
      <w:proofErr w:type="gramEnd"/>
      <w:r>
        <w:rPr>
          <w:b/>
          <w:bCs/>
        </w:rPr>
        <w:t xml:space="preserve"> 1 ,R</w:t>
      </w:r>
      <w:r>
        <w:rPr>
          <w:b/>
          <w:bCs/>
        </w:rPr>
        <w:t xml:space="preserve">D1 </w:t>
      </w:r>
      <w:r>
        <w:rPr>
          <w:b/>
          <w:bCs/>
        </w:rPr>
        <w:t>:</w:t>
      </w:r>
      <w:r>
        <w:rPr>
          <w:b/>
          <w:bCs/>
        </w:rPr>
        <w:t>X  AND RD2 : X</w:t>
      </w:r>
      <w:r>
        <w:rPr>
          <w:b/>
          <w:bCs/>
        </w:rPr>
        <w:t xml:space="preserve">  BUT WRDATA : 00000000000000000000000000000</w:t>
      </w:r>
      <w:r>
        <w:rPr>
          <w:b/>
          <w:bCs/>
        </w:rPr>
        <w:t>000</w:t>
      </w:r>
      <w:r>
        <w:rPr>
          <w:b/>
          <w:bCs/>
        </w:rPr>
        <w:t>1</w:t>
      </w:r>
    </w:p>
    <w:p w14:paraId="3267416B" w14:textId="1F7432B1" w:rsidR="000F4059" w:rsidRDefault="000F4059" w:rsidP="000F4059">
      <w:pPr>
        <w:pStyle w:val="Closing"/>
        <w:spacing w:line="240" w:lineRule="auto"/>
        <w:rPr>
          <w:b/>
          <w:bCs/>
        </w:rPr>
      </w:pPr>
    </w:p>
    <w:p w14:paraId="47C973BC" w14:textId="14FD76E3" w:rsidR="000F4059" w:rsidRDefault="000F4059" w:rsidP="000F4059">
      <w:pPr>
        <w:pStyle w:val="Closing"/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5AC69903" wp14:editId="642BE43B">
            <wp:extent cx="6400800" cy="2085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490F" w14:textId="72EA255C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>
        <w:rPr>
          <w:b/>
          <w:bCs/>
        </w:rPr>
        <w:lastRenderedPageBreak/>
        <w:tab/>
      </w:r>
      <w:r>
        <w:t xml:space="preserve">MIPS CORE IS DESIGNED IF STORE INSTRUCTIONS </w:t>
      </w:r>
      <w:proofErr w:type="gramStart"/>
      <w:r>
        <w:t>COMES ,</w:t>
      </w:r>
      <w:proofErr w:type="gramEnd"/>
      <w:r>
        <w:t xml:space="preserve"> WRITES DATA.MEM ,OR NOT LOAD INSTRUCTIONS COMES  WRITES REGISTERS.MEM</w:t>
      </w:r>
    </w:p>
    <w:p w14:paraId="4B6603E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module </w:t>
      </w:r>
      <w:proofErr w:type="spellStart"/>
      <w:r w:rsidRPr="000F4059">
        <w:rPr>
          <w:color w:val="6B7C71" w:themeColor="accent1" w:themeShade="BF"/>
        </w:rPr>
        <w:t>mips_core</w:t>
      </w:r>
      <w:proofErr w:type="spellEnd"/>
      <w:r w:rsidRPr="000F4059">
        <w:rPr>
          <w:color w:val="6B7C71" w:themeColor="accent1" w:themeShade="BF"/>
        </w:rPr>
        <w:t>(</w:t>
      </w:r>
      <w:proofErr w:type="spellStart"/>
      <w:proofErr w:type="gramStart"/>
      <w:r w:rsidRPr="000F4059">
        <w:rPr>
          <w:color w:val="6B7C71" w:themeColor="accent1" w:themeShade="BF"/>
        </w:rPr>
        <w:t>instruction,instr</w:t>
      </w:r>
      <w:proofErr w:type="gramEnd"/>
      <w:r w:rsidRPr="000F4059">
        <w:rPr>
          <w:color w:val="6B7C71" w:themeColor="accent1" w:themeShade="BF"/>
        </w:rPr>
        <w:t>,result,clock,opCode,rs,rt,immed</w:t>
      </w:r>
      <w:proofErr w:type="spellEnd"/>
      <w:r w:rsidRPr="000F4059">
        <w:rPr>
          <w:color w:val="6B7C71" w:themeColor="accent1" w:themeShade="BF"/>
        </w:rPr>
        <w:t>);</w:t>
      </w:r>
    </w:p>
    <w:p w14:paraId="23AF8D01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input clock;</w:t>
      </w:r>
    </w:p>
    <w:p w14:paraId="20C13708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input [31:0] </w:t>
      </w:r>
      <w:proofErr w:type="spellStart"/>
      <w:r w:rsidRPr="000F4059">
        <w:rPr>
          <w:color w:val="6B7C71" w:themeColor="accent1" w:themeShade="BF"/>
        </w:rPr>
        <w:t>instr</w:t>
      </w:r>
      <w:proofErr w:type="spellEnd"/>
      <w:r w:rsidRPr="000F4059">
        <w:rPr>
          <w:color w:val="6B7C71" w:themeColor="accent1" w:themeShade="BF"/>
        </w:rPr>
        <w:t>;</w:t>
      </w:r>
    </w:p>
    <w:p w14:paraId="2F68F55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input [31:0] instruction;</w:t>
      </w:r>
    </w:p>
    <w:p w14:paraId="6897DBDF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output [4:0] </w:t>
      </w:r>
      <w:proofErr w:type="spellStart"/>
      <w:r w:rsidRPr="000F4059">
        <w:rPr>
          <w:color w:val="6B7C71" w:themeColor="accent1" w:themeShade="BF"/>
        </w:rPr>
        <w:t>rs</w:t>
      </w:r>
      <w:proofErr w:type="spellEnd"/>
      <w:r w:rsidRPr="000F4059">
        <w:rPr>
          <w:color w:val="6B7C71" w:themeColor="accent1" w:themeShade="BF"/>
        </w:rPr>
        <w:t>, rt;</w:t>
      </w:r>
    </w:p>
    <w:p w14:paraId="24DAE3BD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output [15:0] </w:t>
      </w:r>
      <w:proofErr w:type="spellStart"/>
      <w:r w:rsidRPr="000F4059">
        <w:rPr>
          <w:color w:val="6B7C71" w:themeColor="accent1" w:themeShade="BF"/>
        </w:rPr>
        <w:t>immed</w:t>
      </w:r>
      <w:proofErr w:type="spellEnd"/>
      <w:r w:rsidRPr="000F4059">
        <w:rPr>
          <w:color w:val="6B7C71" w:themeColor="accent1" w:themeShade="BF"/>
        </w:rPr>
        <w:t>;</w:t>
      </w:r>
    </w:p>
    <w:p w14:paraId="7C5F8872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output [31:0] result;</w:t>
      </w:r>
    </w:p>
    <w:p w14:paraId="780285DB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output [5:0] </w:t>
      </w:r>
      <w:proofErr w:type="spellStart"/>
      <w:r w:rsidRPr="000F4059">
        <w:rPr>
          <w:color w:val="6B7C71" w:themeColor="accent1" w:themeShade="BF"/>
        </w:rPr>
        <w:t>opCode</w:t>
      </w:r>
      <w:proofErr w:type="spellEnd"/>
      <w:r w:rsidRPr="000F4059">
        <w:rPr>
          <w:color w:val="6B7C71" w:themeColor="accent1" w:themeShade="BF"/>
        </w:rPr>
        <w:t>;</w:t>
      </w:r>
    </w:p>
    <w:p w14:paraId="13D619EC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[31:0] </w:t>
      </w:r>
      <w:proofErr w:type="gramStart"/>
      <w:r w:rsidRPr="000F4059">
        <w:rPr>
          <w:color w:val="6B7C71" w:themeColor="accent1" w:themeShade="BF"/>
        </w:rPr>
        <w:t>rsContent,rscontent</w:t>
      </w:r>
      <w:proofErr w:type="gramEnd"/>
      <w:r w:rsidRPr="000F4059">
        <w:rPr>
          <w:color w:val="6B7C71" w:themeColor="accent1" w:themeShade="BF"/>
        </w:rPr>
        <w:t>,rtContent,rtcontent,rdcontent,memContent,memcontent,WriteReg;</w:t>
      </w:r>
    </w:p>
    <w:p w14:paraId="17AD33DA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[31:0] </w:t>
      </w:r>
      <w:proofErr w:type="spellStart"/>
      <w:proofErr w:type="gramStart"/>
      <w:r w:rsidRPr="000F4059">
        <w:rPr>
          <w:color w:val="6B7C71" w:themeColor="accent1" w:themeShade="BF"/>
        </w:rPr>
        <w:t>writeMem,memAddr</w:t>
      </w:r>
      <w:proofErr w:type="spellEnd"/>
      <w:proofErr w:type="gramEnd"/>
      <w:r w:rsidRPr="000F4059">
        <w:rPr>
          <w:color w:val="6B7C71" w:themeColor="accent1" w:themeShade="BF"/>
        </w:rPr>
        <w:t>;</w:t>
      </w:r>
    </w:p>
    <w:p w14:paraId="6AAADFC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[25:0] </w:t>
      </w:r>
      <w:proofErr w:type="spellStart"/>
      <w:r w:rsidRPr="000F4059">
        <w:rPr>
          <w:color w:val="6B7C71" w:themeColor="accent1" w:themeShade="BF"/>
        </w:rPr>
        <w:t>targetAddress</w:t>
      </w:r>
      <w:proofErr w:type="spellEnd"/>
      <w:r w:rsidRPr="000F4059">
        <w:rPr>
          <w:color w:val="6B7C71" w:themeColor="accent1" w:themeShade="BF"/>
        </w:rPr>
        <w:t>;</w:t>
      </w:r>
    </w:p>
    <w:p w14:paraId="3856B36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712C2F8E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[4:0] </w:t>
      </w:r>
      <w:proofErr w:type="spellStart"/>
      <w:proofErr w:type="gramStart"/>
      <w:r w:rsidRPr="000F4059">
        <w:rPr>
          <w:color w:val="6B7C71" w:themeColor="accent1" w:themeShade="BF"/>
        </w:rPr>
        <w:t>rd,shamt</w:t>
      </w:r>
      <w:proofErr w:type="spellEnd"/>
      <w:proofErr w:type="gramEnd"/>
      <w:r w:rsidRPr="000F4059">
        <w:rPr>
          <w:color w:val="6B7C71" w:themeColor="accent1" w:themeShade="BF"/>
        </w:rPr>
        <w:t>;</w:t>
      </w:r>
    </w:p>
    <w:p w14:paraId="472957F1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181F8E0C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[5:0] </w:t>
      </w:r>
      <w:proofErr w:type="spellStart"/>
      <w:r w:rsidRPr="000F4059">
        <w:rPr>
          <w:color w:val="6B7C71" w:themeColor="accent1" w:themeShade="BF"/>
        </w:rPr>
        <w:t>regOpCode</w:t>
      </w:r>
      <w:proofErr w:type="spellEnd"/>
      <w:r w:rsidRPr="000F4059">
        <w:rPr>
          <w:color w:val="6B7C71" w:themeColor="accent1" w:themeShade="BF"/>
        </w:rPr>
        <w:t>;</w:t>
      </w:r>
    </w:p>
    <w:p w14:paraId="0D991F81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</w:t>
      </w:r>
      <w:proofErr w:type="spellStart"/>
      <w:r w:rsidRPr="000F4059">
        <w:rPr>
          <w:color w:val="6B7C71" w:themeColor="accent1" w:themeShade="BF"/>
        </w:rPr>
        <w:t>regWriteSignal</w:t>
      </w:r>
      <w:proofErr w:type="spellEnd"/>
      <w:r w:rsidRPr="000F4059">
        <w:rPr>
          <w:color w:val="6B7C71" w:themeColor="accent1" w:themeShade="BF"/>
        </w:rPr>
        <w:t>;</w:t>
      </w:r>
    </w:p>
    <w:p w14:paraId="465A53BB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</w:t>
      </w:r>
      <w:proofErr w:type="spellStart"/>
      <w:proofErr w:type="gramStart"/>
      <w:r w:rsidRPr="000F4059">
        <w:rPr>
          <w:color w:val="6B7C71" w:themeColor="accent1" w:themeShade="BF"/>
        </w:rPr>
        <w:t>memReadSig,memWriteSig</w:t>
      </w:r>
      <w:proofErr w:type="spellEnd"/>
      <w:proofErr w:type="gramEnd"/>
      <w:r w:rsidRPr="000F4059">
        <w:rPr>
          <w:color w:val="6B7C71" w:themeColor="accent1" w:themeShade="BF"/>
        </w:rPr>
        <w:t>;</w:t>
      </w:r>
    </w:p>
    <w:p w14:paraId="124B0BCC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reg zero;</w:t>
      </w:r>
    </w:p>
    <w:p w14:paraId="641042EF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wire [31:0] writeData1;</w:t>
      </w:r>
    </w:p>
    <w:p w14:paraId="5EE4C302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[31:0] </w:t>
      </w:r>
      <w:proofErr w:type="spellStart"/>
      <w:proofErr w:type="gramStart"/>
      <w:r w:rsidRPr="000F4059">
        <w:rPr>
          <w:color w:val="6B7C71" w:themeColor="accent1" w:themeShade="BF"/>
        </w:rPr>
        <w:t>writeData,tempWriteData</w:t>
      </w:r>
      <w:proofErr w:type="gramEnd"/>
      <w:r w:rsidRPr="000F4059">
        <w:rPr>
          <w:color w:val="6B7C71" w:themeColor="accent1" w:themeShade="BF"/>
        </w:rPr>
        <w:t>,upperImmed</w:t>
      </w:r>
      <w:proofErr w:type="spellEnd"/>
      <w:r w:rsidRPr="000F4059">
        <w:rPr>
          <w:color w:val="6B7C71" w:themeColor="accent1" w:themeShade="BF"/>
        </w:rPr>
        <w:t>;</w:t>
      </w:r>
    </w:p>
    <w:p w14:paraId="091A0B0E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reg [31:0] </w:t>
      </w:r>
      <w:proofErr w:type="spellStart"/>
      <w:r w:rsidRPr="000F4059">
        <w:rPr>
          <w:color w:val="6B7C71" w:themeColor="accent1" w:themeShade="BF"/>
        </w:rPr>
        <w:t>ALUResult</w:t>
      </w:r>
      <w:proofErr w:type="spellEnd"/>
      <w:r w:rsidRPr="000F4059">
        <w:rPr>
          <w:color w:val="6B7C71" w:themeColor="accent1" w:themeShade="BF"/>
        </w:rPr>
        <w:t>;</w:t>
      </w:r>
    </w:p>
    <w:p w14:paraId="4726DE12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[27:0] </w:t>
      </w:r>
      <w:proofErr w:type="spellStart"/>
      <w:r w:rsidRPr="000F4059">
        <w:rPr>
          <w:color w:val="6B7C71" w:themeColor="accent1" w:themeShade="BF"/>
        </w:rPr>
        <w:t>extendAddress</w:t>
      </w:r>
      <w:proofErr w:type="spellEnd"/>
      <w:r w:rsidRPr="000F4059">
        <w:rPr>
          <w:color w:val="6B7C71" w:themeColor="accent1" w:themeShade="BF"/>
        </w:rPr>
        <w:t>;</w:t>
      </w:r>
    </w:p>
    <w:p w14:paraId="3922250B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[31:0] </w:t>
      </w:r>
      <w:proofErr w:type="spellStart"/>
      <w:proofErr w:type="gramStart"/>
      <w:r w:rsidRPr="000F4059">
        <w:rPr>
          <w:color w:val="6B7C71" w:themeColor="accent1" w:themeShade="BF"/>
        </w:rPr>
        <w:t>rsSigned,rtSigned</w:t>
      </w:r>
      <w:proofErr w:type="spellEnd"/>
      <w:proofErr w:type="gramEnd"/>
      <w:r w:rsidRPr="000F4059">
        <w:rPr>
          <w:color w:val="6B7C71" w:themeColor="accent1" w:themeShade="BF"/>
        </w:rPr>
        <w:t>;</w:t>
      </w:r>
    </w:p>
    <w:p w14:paraId="6DF3DBED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wire [31:0] temp;</w:t>
      </w:r>
    </w:p>
    <w:p w14:paraId="3F49177F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</w:t>
      </w:r>
      <w:proofErr w:type="spellStart"/>
      <w:r w:rsidRPr="000F4059">
        <w:rPr>
          <w:color w:val="6B7C71" w:themeColor="accent1" w:themeShade="BF"/>
        </w:rPr>
        <w:t>zeroBit</w:t>
      </w:r>
      <w:proofErr w:type="spellEnd"/>
      <w:r w:rsidRPr="000F4059">
        <w:rPr>
          <w:color w:val="6B7C71" w:themeColor="accent1" w:themeShade="BF"/>
        </w:rPr>
        <w:t>;</w:t>
      </w:r>
    </w:p>
    <w:p w14:paraId="72173B79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gramStart"/>
      <w:r w:rsidRPr="000F4059">
        <w:rPr>
          <w:color w:val="6B7C71" w:themeColor="accent1" w:themeShade="BF"/>
        </w:rPr>
        <w:t>wire[</w:t>
      </w:r>
      <w:proofErr w:type="gramEnd"/>
      <w:r w:rsidRPr="000F4059">
        <w:rPr>
          <w:color w:val="6B7C71" w:themeColor="accent1" w:themeShade="BF"/>
        </w:rPr>
        <w:t>31:0] signExtend,writeLBData,writeLBUData,writeLHData,writeLHUData,writeLWData,writeLUIData;</w:t>
      </w:r>
    </w:p>
    <w:p w14:paraId="00519715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gramStart"/>
      <w:r w:rsidRPr="000F4059">
        <w:rPr>
          <w:color w:val="6B7C71" w:themeColor="accent1" w:themeShade="BF"/>
        </w:rPr>
        <w:t>wire[</w:t>
      </w:r>
      <w:proofErr w:type="gramEnd"/>
      <w:r w:rsidRPr="000F4059">
        <w:rPr>
          <w:color w:val="6B7C71" w:themeColor="accent1" w:themeShade="BF"/>
        </w:rPr>
        <w:t xml:space="preserve">31:0] </w:t>
      </w:r>
      <w:proofErr w:type="spellStart"/>
      <w:r w:rsidRPr="000F4059">
        <w:rPr>
          <w:color w:val="6B7C71" w:themeColor="accent1" w:themeShade="BF"/>
        </w:rPr>
        <w:t>writeSData,write_data</w:t>
      </w:r>
      <w:proofErr w:type="spellEnd"/>
      <w:r w:rsidRPr="000F4059">
        <w:rPr>
          <w:color w:val="6B7C71" w:themeColor="accent1" w:themeShade="BF"/>
        </w:rPr>
        <w:t>;</w:t>
      </w:r>
    </w:p>
    <w:p w14:paraId="551DB98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[2:0] </w:t>
      </w:r>
      <w:proofErr w:type="spellStart"/>
      <w:r w:rsidRPr="000F4059">
        <w:rPr>
          <w:color w:val="6B7C71" w:themeColor="accent1" w:themeShade="BF"/>
        </w:rPr>
        <w:t>select_bits</w:t>
      </w:r>
      <w:proofErr w:type="spellEnd"/>
      <w:r w:rsidRPr="000F4059">
        <w:rPr>
          <w:color w:val="6B7C71" w:themeColor="accent1" w:themeShade="BF"/>
        </w:rPr>
        <w:t>;</w:t>
      </w:r>
    </w:p>
    <w:p w14:paraId="7062382B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wire </w:t>
      </w:r>
      <w:proofErr w:type="spellStart"/>
      <w:proofErr w:type="gramStart"/>
      <w:r w:rsidRPr="000F4059">
        <w:rPr>
          <w:color w:val="6B7C71" w:themeColor="accent1" w:themeShade="BF"/>
        </w:rPr>
        <w:t>carryin,carryout</w:t>
      </w:r>
      <w:proofErr w:type="gramEnd"/>
      <w:r w:rsidRPr="000F4059">
        <w:rPr>
          <w:color w:val="6B7C71" w:themeColor="accent1" w:themeShade="BF"/>
        </w:rPr>
        <w:t>,less</w:t>
      </w:r>
      <w:proofErr w:type="spellEnd"/>
      <w:r w:rsidRPr="000F4059">
        <w:rPr>
          <w:color w:val="6B7C71" w:themeColor="accent1" w:themeShade="BF"/>
        </w:rPr>
        <w:t>;</w:t>
      </w:r>
    </w:p>
    <w:p w14:paraId="0311BB97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5A564DF8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parser pars(</w:t>
      </w:r>
      <w:proofErr w:type="spellStart"/>
      <w:proofErr w:type="gramStart"/>
      <w:r w:rsidRPr="000F4059">
        <w:rPr>
          <w:color w:val="6B7C71" w:themeColor="accent1" w:themeShade="BF"/>
        </w:rPr>
        <w:t>rs,rt</w:t>
      </w:r>
      <w:proofErr w:type="gramEnd"/>
      <w:r w:rsidRPr="000F4059">
        <w:rPr>
          <w:color w:val="6B7C71" w:themeColor="accent1" w:themeShade="BF"/>
        </w:rPr>
        <w:t>,immed,opCode,instruction</w:t>
      </w:r>
      <w:proofErr w:type="spellEnd"/>
      <w:r w:rsidRPr="000F4059">
        <w:rPr>
          <w:color w:val="6B7C71" w:themeColor="accent1" w:themeShade="BF"/>
        </w:rPr>
        <w:t>);</w:t>
      </w:r>
    </w:p>
    <w:p w14:paraId="3BFA133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MUX_2 m0(zeroBit,1'b0,1'b0,1'b0);</w:t>
      </w:r>
    </w:p>
    <w:p w14:paraId="03BEFF18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MUX_2 m1(</w:t>
      </w:r>
      <w:proofErr w:type="spellStart"/>
      <w:r w:rsidRPr="000F4059">
        <w:rPr>
          <w:color w:val="6B7C71" w:themeColor="accent1" w:themeShade="BF"/>
        </w:rPr>
        <w:t>select_bits</w:t>
      </w:r>
      <w:proofErr w:type="spellEnd"/>
      <w:r w:rsidRPr="000F4059">
        <w:rPr>
          <w:color w:val="6B7C71" w:themeColor="accent1" w:themeShade="BF"/>
        </w:rPr>
        <w:t>[2],1'b0,1'b0,1'b0);</w:t>
      </w:r>
    </w:p>
    <w:p w14:paraId="514CE959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MUX_2 m2(</w:t>
      </w:r>
      <w:proofErr w:type="spellStart"/>
      <w:r w:rsidRPr="000F4059">
        <w:rPr>
          <w:color w:val="6B7C71" w:themeColor="accent1" w:themeShade="BF"/>
        </w:rPr>
        <w:t>select_bits</w:t>
      </w:r>
      <w:proofErr w:type="spellEnd"/>
      <w:r w:rsidRPr="000F4059">
        <w:rPr>
          <w:color w:val="6B7C71" w:themeColor="accent1" w:themeShade="BF"/>
        </w:rPr>
        <w:t>[1],1'b0,1'b0,1'b0);</w:t>
      </w:r>
    </w:p>
    <w:p w14:paraId="0EA0ECED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MUX_2 m3(</w:t>
      </w:r>
      <w:proofErr w:type="spellStart"/>
      <w:r w:rsidRPr="000F4059">
        <w:rPr>
          <w:color w:val="6B7C71" w:themeColor="accent1" w:themeShade="BF"/>
        </w:rPr>
        <w:t>select_bits</w:t>
      </w:r>
      <w:proofErr w:type="spellEnd"/>
      <w:r w:rsidRPr="000F4059">
        <w:rPr>
          <w:color w:val="6B7C71" w:themeColor="accent1" w:themeShade="BF"/>
        </w:rPr>
        <w:t>[0],1'b0,1'b0,1'b0);</w:t>
      </w:r>
    </w:p>
    <w:p w14:paraId="4EAE01A9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signExtend</w:t>
      </w:r>
      <w:proofErr w:type="spellEnd"/>
      <w:r w:rsidRPr="000F4059">
        <w:rPr>
          <w:color w:val="6B7C71" w:themeColor="accent1" w:themeShade="BF"/>
        </w:rPr>
        <w:t xml:space="preserve"> = {{16{</w:t>
      </w:r>
      <w:proofErr w:type="spellStart"/>
      <w:r w:rsidRPr="000F4059">
        <w:rPr>
          <w:color w:val="6B7C71" w:themeColor="accent1" w:themeShade="BF"/>
        </w:rPr>
        <w:t>immed</w:t>
      </w:r>
      <w:proofErr w:type="spellEnd"/>
      <w:r w:rsidRPr="000F4059">
        <w:rPr>
          <w:color w:val="6B7C71" w:themeColor="accent1" w:themeShade="BF"/>
        </w:rPr>
        <w:t>[15]}</w:t>
      </w:r>
      <w:proofErr w:type="gramStart"/>
      <w:r w:rsidRPr="000F4059">
        <w:rPr>
          <w:color w:val="6B7C71" w:themeColor="accent1" w:themeShade="BF"/>
        </w:rPr>
        <w:t>},</w:t>
      </w:r>
      <w:proofErr w:type="spellStart"/>
      <w:r w:rsidRPr="000F4059">
        <w:rPr>
          <w:color w:val="6B7C71" w:themeColor="accent1" w:themeShade="BF"/>
        </w:rPr>
        <w:t>immed</w:t>
      </w:r>
      <w:proofErr w:type="spellEnd"/>
      <w:proofErr w:type="gramEnd"/>
      <w:r w:rsidRPr="000F4059">
        <w:rPr>
          <w:color w:val="6B7C71" w:themeColor="accent1" w:themeShade="BF"/>
        </w:rPr>
        <w:t>};</w:t>
      </w:r>
    </w:p>
    <w:p w14:paraId="048287C4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upperImmed</w:t>
      </w:r>
      <w:proofErr w:type="spellEnd"/>
      <w:r w:rsidRPr="000F4059">
        <w:rPr>
          <w:color w:val="6B7C71" w:themeColor="accent1" w:themeShade="BF"/>
        </w:rPr>
        <w:t xml:space="preserve"> = {immed,16'b0};</w:t>
      </w:r>
    </w:p>
    <w:p w14:paraId="1E9F15BD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rsContent</w:t>
      </w:r>
      <w:proofErr w:type="spellEnd"/>
      <w:r w:rsidRPr="000F4059">
        <w:rPr>
          <w:color w:val="6B7C71" w:themeColor="accent1" w:themeShade="BF"/>
        </w:rPr>
        <w:t xml:space="preserve"> = {{26{</w:t>
      </w:r>
      <w:proofErr w:type="spellStart"/>
      <w:r w:rsidRPr="000F4059">
        <w:rPr>
          <w:color w:val="6B7C71" w:themeColor="accent1" w:themeShade="BF"/>
        </w:rPr>
        <w:t>zeroBit</w:t>
      </w:r>
      <w:proofErr w:type="spellEnd"/>
      <w:r w:rsidRPr="000F4059">
        <w:rPr>
          <w:color w:val="6B7C71" w:themeColor="accent1" w:themeShade="BF"/>
        </w:rPr>
        <w:t>}</w:t>
      </w:r>
      <w:proofErr w:type="gramStart"/>
      <w:r w:rsidRPr="000F4059">
        <w:rPr>
          <w:color w:val="6B7C71" w:themeColor="accent1" w:themeShade="BF"/>
        </w:rPr>
        <w:t>},</w:t>
      </w:r>
      <w:proofErr w:type="spellStart"/>
      <w:r w:rsidRPr="000F4059">
        <w:rPr>
          <w:color w:val="6B7C71" w:themeColor="accent1" w:themeShade="BF"/>
        </w:rPr>
        <w:t>rs</w:t>
      </w:r>
      <w:proofErr w:type="spellEnd"/>
      <w:proofErr w:type="gramEnd"/>
      <w:r w:rsidRPr="000F4059">
        <w:rPr>
          <w:color w:val="6B7C71" w:themeColor="accent1" w:themeShade="BF"/>
        </w:rPr>
        <w:t>};</w:t>
      </w:r>
    </w:p>
    <w:p w14:paraId="5811BB97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rsSigned</w:t>
      </w:r>
      <w:proofErr w:type="spellEnd"/>
      <w:r w:rsidRPr="000F4059">
        <w:rPr>
          <w:color w:val="6B7C71" w:themeColor="accent1" w:themeShade="BF"/>
        </w:rPr>
        <w:t xml:space="preserve"> = {{26{</w:t>
      </w:r>
      <w:proofErr w:type="spellStart"/>
      <w:r w:rsidRPr="000F4059">
        <w:rPr>
          <w:color w:val="6B7C71" w:themeColor="accent1" w:themeShade="BF"/>
        </w:rPr>
        <w:t>rs</w:t>
      </w:r>
      <w:proofErr w:type="spellEnd"/>
      <w:r w:rsidRPr="000F4059">
        <w:rPr>
          <w:color w:val="6B7C71" w:themeColor="accent1" w:themeShade="BF"/>
        </w:rPr>
        <w:t>[4]}</w:t>
      </w:r>
      <w:proofErr w:type="gramStart"/>
      <w:r w:rsidRPr="000F4059">
        <w:rPr>
          <w:color w:val="6B7C71" w:themeColor="accent1" w:themeShade="BF"/>
        </w:rPr>
        <w:t>},</w:t>
      </w:r>
      <w:proofErr w:type="spellStart"/>
      <w:r w:rsidRPr="000F4059">
        <w:rPr>
          <w:color w:val="6B7C71" w:themeColor="accent1" w:themeShade="BF"/>
        </w:rPr>
        <w:t>rs</w:t>
      </w:r>
      <w:proofErr w:type="spellEnd"/>
      <w:proofErr w:type="gramEnd"/>
      <w:r w:rsidRPr="000F4059">
        <w:rPr>
          <w:color w:val="6B7C71" w:themeColor="accent1" w:themeShade="BF"/>
        </w:rPr>
        <w:t>};</w:t>
      </w:r>
    </w:p>
    <w:p w14:paraId="3B567815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rtContent</w:t>
      </w:r>
      <w:proofErr w:type="spellEnd"/>
      <w:r w:rsidRPr="000F4059">
        <w:rPr>
          <w:color w:val="6B7C71" w:themeColor="accent1" w:themeShade="BF"/>
        </w:rPr>
        <w:t xml:space="preserve"> = {{26{</w:t>
      </w:r>
      <w:proofErr w:type="spellStart"/>
      <w:r w:rsidRPr="000F4059">
        <w:rPr>
          <w:color w:val="6B7C71" w:themeColor="accent1" w:themeShade="BF"/>
        </w:rPr>
        <w:t>zeroBit</w:t>
      </w:r>
      <w:proofErr w:type="spellEnd"/>
      <w:r w:rsidRPr="000F4059">
        <w:rPr>
          <w:color w:val="6B7C71" w:themeColor="accent1" w:themeShade="BF"/>
        </w:rPr>
        <w:t>}</w:t>
      </w:r>
      <w:proofErr w:type="gramStart"/>
      <w:r w:rsidRPr="000F4059">
        <w:rPr>
          <w:color w:val="6B7C71" w:themeColor="accent1" w:themeShade="BF"/>
        </w:rPr>
        <w:t>},rt</w:t>
      </w:r>
      <w:proofErr w:type="gramEnd"/>
      <w:r w:rsidRPr="000F4059">
        <w:rPr>
          <w:color w:val="6B7C71" w:themeColor="accent1" w:themeShade="BF"/>
        </w:rPr>
        <w:t>};</w:t>
      </w:r>
    </w:p>
    <w:p w14:paraId="7F498A8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mips_data_</w:t>
      </w:r>
      <w:proofErr w:type="gramStart"/>
      <w:r w:rsidRPr="000F4059">
        <w:rPr>
          <w:color w:val="6B7C71" w:themeColor="accent1" w:themeShade="BF"/>
        </w:rPr>
        <w:t>mem</w:t>
      </w:r>
      <w:proofErr w:type="spellEnd"/>
      <w:r w:rsidRPr="000F4059">
        <w:rPr>
          <w:color w:val="6B7C71" w:themeColor="accent1" w:themeShade="BF"/>
        </w:rPr>
        <w:t xml:space="preserve">  </w:t>
      </w:r>
      <w:proofErr w:type="spellStart"/>
      <w:r w:rsidRPr="000F4059">
        <w:rPr>
          <w:color w:val="6B7C71" w:themeColor="accent1" w:themeShade="BF"/>
        </w:rPr>
        <w:t>memRead</w:t>
      </w:r>
      <w:proofErr w:type="spellEnd"/>
      <w:proofErr w:type="gramEnd"/>
      <w:r w:rsidRPr="000F4059">
        <w:rPr>
          <w:color w:val="6B7C71" w:themeColor="accent1" w:themeShade="BF"/>
        </w:rPr>
        <w:t>(</w:t>
      </w:r>
      <w:proofErr w:type="spellStart"/>
      <w:r w:rsidRPr="000F4059">
        <w:rPr>
          <w:color w:val="6B7C71" w:themeColor="accent1" w:themeShade="BF"/>
        </w:rPr>
        <w:t>memContent,rsContent</w:t>
      </w:r>
      <w:proofErr w:type="spellEnd"/>
      <w:r w:rsidRPr="000F4059">
        <w:rPr>
          <w:color w:val="6B7C71" w:themeColor="accent1" w:themeShade="BF"/>
        </w:rPr>
        <w:t>, write_data,1'b1,memWriteSig,opCode,1'b1);</w:t>
      </w:r>
    </w:p>
    <w:p w14:paraId="43535EA4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controlUnit</w:t>
      </w:r>
      <w:proofErr w:type="spellEnd"/>
      <w:r w:rsidRPr="000F4059">
        <w:rPr>
          <w:color w:val="6B7C71" w:themeColor="accent1" w:themeShade="BF"/>
        </w:rPr>
        <w:t xml:space="preserve"> contSig(</w:t>
      </w:r>
      <w:proofErr w:type="gramStart"/>
      <w:r w:rsidRPr="000F4059">
        <w:rPr>
          <w:color w:val="6B7C71" w:themeColor="accent1" w:themeShade="BF"/>
        </w:rPr>
        <w:t>regWriteSignal,rd</w:t>
      </w:r>
      <w:proofErr w:type="gramEnd"/>
      <w:r w:rsidRPr="000F4059">
        <w:rPr>
          <w:color w:val="6B7C71" w:themeColor="accent1" w:themeShade="BF"/>
        </w:rPr>
        <w:t>,destReg,memReadSig,memWriteSig,opCode,funcCode,instr);</w:t>
      </w:r>
    </w:p>
    <w:p w14:paraId="70628315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0E4B9DBD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lastRenderedPageBreak/>
        <w:t>ALU_32 alu(</w:t>
      </w:r>
      <w:proofErr w:type="gramStart"/>
      <w:r w:rsidRPr="000F4059">
        <w:rPr>
          <w:color w:val="6B7C71" w:themeColor="accent1" w:themeShade="BF"/>
        </w:rPr>
        <w:t>address,rsContent</w:t>
      </w:r>
      <w:proofErr w:type="gramEnd"/>
      <w:r w:rsidRPr="000F4059">
        <w:rPr>
          <w:color w:val="6B7C71" w:themeColor="accent1" w:themeShade="BF"/>
        </w:rPr>
        <w:t>,signExtend,1'b0,select_bits,less,carryout);</w:t>
      </w:r>
    </w:p>
    <w:p w14:paraId="05EF1EBA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equaltoTheOther</w:t>
      </w:r>
      <w:proofErr w:type="spellEnd"/>
      <w:r w:rsidRPr="000F4059">
        <w:rPr>
          <w:color w:val="6B7C71" w:themeColor="accent1" w:themeShade="BF"/>
        </w:rPr>
        <w:t xml:space="preserve"> eq(</w:t>
      </w:r>
      <w:proofErr w:type="spellStart"/>
      <w:proofErr w:type="gramStart"/>
      <w:r w:rsidRPr="000F4059">
        <w:rPr>
          <w:color w:val="6B7C71" w:themeColor="accent1" w:themeShade="BF"/>
        </w:rPr>
        <w:t>memAddr,address</w:t>
      </w:r>
      <w:proofErr w:type="spellEnd"/>
      <w:proofErr w:type="gramEnd"/>
      <w:r w:rsidRPr="000F4059">
        <w:rPr>
          <w:color w:val="6B7C71" w:themeColor="accent1" w:themeShade="BF"/>
        </w:rPr>
        <w:t>);</w:t>
      </w:r>
    </w:p>
    <w:p w14:paraId="417A687D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equaltoTheOther</w:t>
      </w:r>
      <w:proofErr w:type="spellEnd"/>
      <w:r w:rsidRPr="000F4059">
        <w:rPr>
          <w:color w:val="6B7C71" w:themeColor="accent1" w:themeShade="BF"/>
        </w:rPr>
        <w:t xml:space="preserve"> eq2(</w:t>
      </w:r>
      <w:proofErr w:type="spellStart"/>
      <w:proofErr w:type="gramStart"/>
      <w:r w:rsidRPr="000F4059">
        <w:rPr>
          <w:color w:val="6B7C71" w:themeColor="accent1" w:themeShade="BF"/>
        </w:rPr>
        <w:t>writeMem,rtContent</w:t>
      </w:r>
      <w:proofErr w:type="spellEnd"/>
      <w:proofErr w:type="gramEnd"/>
      <w:r w:rsidRPr="000F4059">
        <w:rPr>
          <w:color w:val="6B7C71" w:themeColor="accent1" w:themeShade="BF"/>
        </w:rPr>
        <w:t>);</w:t>
      </w:r>
    </w:p>
    <w:p w14:paraId="10074F9E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equaltoTheOther</w:t>
      </w:r>
      <w:proofErr w:type="spellEnd"/>
      <w:r w:rsidRPr="000F4059">
        <w:rPr>
          <w:color w:val="6B7C71" w:themeColor="accent1" w:themeShade="BF"/>
        </w:rPr>
        <w:t xml:space="preserve"> eq3(</w:t>
      </w:r>
      <w:proofErr w:type="spellStart"/>
      <w:proofErr w:type="gramStart"/>
      <w:r w:rsidRPr="000F4059">
        <w:rPr>
          <w:color w:val="6B7C71" w:themeColor="accent1" w:themeShade="BF"/>
        </w:rPr>
        <w:t>writeSData,rtContent</w:t>
      </w:r>
      <w:proofErr w:type="spellEnd"/>
      <w:proofErr w:type="gramEnd"/>
      <w:r w:rsidRPr="000F4059">
        <w:rPr>
          <w:color w:val="6B7C71" w:themeColor="accent1" w:themeShade="BF"/>
        </w:rPr>
        <w:t>);</w:t>
      </w:r>
    </w:p>
    <w:p w14:paraId="03860977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equaltoTheOther</w:t>
      </w:r>
      <w:proofErr w:type="spellEnd"/>
      <w:r w:rsidRPr="000F4059">
        <w:rPr>
          <w:color w:val="6B7C71" w:themeColor="accent1" w:themeShade="BF"/>
        </w:rPr>
        <w:t xml:space="preserve"> eq4(</w:t>
      </w:r>
      <w:proofErr w:type="spellStart"/>
      <w:proofErr w:type="gramStart"/>
      <w:r w:rsidRPr="000F4059">
        <w:rPr>
          <w:color w:val="6B7C71" w:themeColor="accent1" w:themeShade="BF"/>
        </w:rPr>
        <w:t>writeLWData,memContent</w:t>
      </w:r>
      <w:proofErr w:type="spellEnd"/>
      <w:proofErr w:type="gramEnd"/>
      <w:r w:rsidRPr="000F4059">
        <w:rPr>
          <w:color w:val="6B7C71" w:themeColor="accent1" w:themeShade="BF"/>
        </w:rPr>
        <w:t>);</w:t>
      </w:r>
    </w:p>
    <w:p w14:paraId="4825BC06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writeLBUData</w:t>
      </w:r>
      <w:proofErr w:type="spellEnd"/>
      <w:r w:rsidRPr="000F4059">
        <w:rPr>
          <w:color w:val="6B7C71" w:themeColor="accent1" w:themeShade="BF"/>
        </w:rPr>
        <w:t xml:space="preserve"> = {24'b</w:t>
      </w:r>
      <w:proofErr w:type="gramStart"/>
      <w:r w:rsidRPr="000F4059">
        <w:rPr>
          <w:color w:val="6B7C71" w:themeColor="accent1" w:themeShade="BF"/>
        </w:rPr>
        <w:t>0,memContent</w:t>
      </w:r>
      <w:proofErr w:type="gramEnd"/>
      <w:r w:rsidRPr="000F4059">
        <w:rPr>
          <w:color w:val="6B7C71" w:themeColor="accent1" w:themeShade="BF"/>
        </w:rPr>
        <w:t>[7:0]};</w:t>
      </w:r>
    </w:p>
    <w:p w14:paraId="6AAB08F2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writeLBData</w:t>
      </w:r>
      <w:proofErr w:type="spellEnd"/>
      <w:r w:rsidRPr="000F4059">
        <w:rPr>
          <w:color w:val="6B7C71" w:themeColor="accent1" w:themeShade="BF"/>
        </w:rPr>
        <w:t xml:space="preserve"> = {{24{</w:t>
      </w:r>
      <w:proofErr w:type="spellStart"/>
      <w:r w:rsidRPr="000F4059">
        <w:rPr>
          <w:color w:val="6B7C71" w:themeColor="accent1" w:themeShade="BF"/>
        </w:rPr>
        <w:t>rsSigned</w:t>
      </w:r>
      <w:proofErr w:type="spellEnd"/>
      <w:r w:rsidRPr="000F4059">
        <w:rPr>
          <w:color w:val="6B7C71" w:themeColor="accent1" w:themeShade="BF"/>
        </w:rPr>
        <w:t>[15]}</w:t>
      </w:r>
      <w:proofErr w:type="gramStart"/>
      <w:r w:rsidRPr="000F4059">
        <w:rPr>
          <w:color w:val="6B7C71" w:themeColor="accent1" w:themeShade="BF"/>
        </w:rPr>
        <w:t>},</w:t>
      </w:r>
      <w:proofErr w:type="spellStart"/>
      <w:r w:rsidRPr="000F4059">
        <w:rPr>
          <w:color w:val="6B7C71" w:themeColor="accent1" w:themeShade="BF"/>
        </w:rPr>
        <w:t>memContent</w:t>
      </w:r>
      <w:proofErr w:type="spellEnd"/>
      <w:proofErr w:type="gramEnd"/>
      <w:r w:rsidRPr="000F4059">
        <w:rPr>
          <w:color w:val="6B7C71" w:themeColor="accent1" w:themeShade="BF"/>
        </w:rPr>
        <w:t>[7:0]};</w:t>
      </w:r>
    </w:p>
    <w:p w14:paraId="3E8312CB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writeLHUData</w:t>
      </w:r>
      <w:proofErr w:type="spellEnd"/>
      <w:r w:rsidRPr="000F4059">
        <w:rPr>
          <w:color w:val="6B7C71" w:themeColor="accent1" w:themeShade="BF"/>
        </w:rPr>
        <w:t xml:space="preserve"> = {16'b</w:t>
      </w:r>
      <w:proofErr w:type="gramStart"/>
      <w:r w:rsidRPr="000F4059">
        <w:rPr>
          <w:color w:val="6B7C71" w:themeColor="accent1" w:themeShade="BF"/>
        </w:rPr>
        <w:t>0,memContent</w:t>
      </w:r>
      <w:proofErr w:type="gramEnd"/>
      <w:r w:rsidRPr="000F4059">
        <w:rPr>
          <w:color w:val="6B7C71" w:themeColor="accent1" w:themeShade="BF"/>
        </w:rPr>
        <w:t>[15:0]};</w:t>
      </w:r>
    </w:p>
    <w:p w14:paraId="4574B848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 xml:space="preserve">assign </w:t>
      </w:r>
      <w:proofErr w:type="spellStart"/>
      <w:r w:rsidRPr="000F4059">
        <w:rPr>
          <w:color w:val="6B7C71" w:themeColor="accent1" w:themeShade="BF"/>
        </w:rPr>
        <w:t>writeLHData</w:t>
      </w:r>
      <w:proofErr w:type="spellEnd"/>
      <w:r w:rsidRPr="000F4059">
        <w:rPr>
          <w:color w:val="6B7C71" w:themeColor="accent1" w:themeShade="BF"/>
        </w:rPr>
        <w:t xml:space="preserve"> = {{16{</w:t>
      </w:r>
      <w:proofErr w:type="spellStart"/>
      <w:r w:rsidRPr="000F4059">
        <w:rPr>
          <w:color w:val="6B7C71" w:themeColor="accent1" w:themeShade="BF"/>
        </w:rPr>
        <w:t>rsSigned</w:t>
      </w:r>
      <w:proofErr w:type="spellEnd"/>
      <w:r w:rsidRPr="000F4059">
        <w:rPr>
          <w:color w:val="6B7C71" w:themeColor="accent1" w:themeShade="BF"/>
        </w:rPr>
        <w:t>[15]}</w:t>
      </w:r>
      <w:proofErr w:type="gramStart"/>
      <w:r w:rsidRPr="000F4059">
        <w:rPr>
          <w:color w:val="6B7C71" w:themeColor="accent1" w:themeShade="BF"/>
        </w:rPr>
        <w:t>},</w:t>
      </w:r>
      <w:proofErr w:type="spellStart"/>
      <w:r w:rsidRPr="000F4059">
        <w:rPr>
          <w:color w:val="6B7C71" w:themeColor="accent1" w:themeShade="BF"/>
        </w:rPr>
        <w:t>memContent</w:t>
      </w:r>
      <w:proofErr w:type="spellEnd"/>
      <w:proofErr w:type="gramEnd"/>
      <w:r w:rsidRPr="000F4059">
        <w:rPr>
          <w:color w:val="6B7C71" w:themeColor="accent1" w:themeShade="BF"/>
        </w:rPr>
        <w:t>[15:0]};</w:t>
      </w:r>
    </w:p>
    <w:p w14:paraId="29CE8763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equaltoTheOther</w:t>
      </w:r>
      <w:proofErr w:type="spellEnd"/>
      <w:r w:rsidRPr="000F4059">
        <w:rPr>
          <w:color w:val="6B7C71" w:themeColor="accent1" w:themeShade="BF"/>
        </w:rPr>
        <w:t xml:space="preserve"> eq6(</w:t>
      </w:r>
      <w:proofErr w:type="spellStart"/>
      <w:proofErr w:type="gramStart"/>
      <w:r w:rsidRPr="000F4059">
        <w:rPr>
          <w:color w:val="6B7C71" w:themeColor="accent1" w:themeShade="BF"/>
        </w:rPr>
        <w:t>writeLUIData,upperImmed</w:t>
      </w:r>
      <w:proofErr w:type="spellEnd"/>
      <w:proofErr w:type="gramEnd"/>
      <w:r w:rsidRPr="000F4059">
        <w:rPr>
          <w:color w:val="6B7C71" w:themeColor="accent1" w:themeShade="BF"/>
        </w:rPr>
        <w:t>);</w:t>
      </w:r>
    </w:p>
    <w:p w14:paraId="732CA3A6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128F0A79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14917E7B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select_res</w:t>
      </w:r>
      <w:proofErr w:type="spellEnd"/>
      <w:r w:rsidRPr="000F4059">
        <w:rPr>
          <w:color w:val="6B7C71" w:themeColor="accent1" w:themeShade="BF"/>
        </w:rPr>
        <w:t xml:space="preserve"> </w:t>
      </w:r>
      <w:proofErr w:type="gramStart"/>
      <w:r w:rsidRPr="000F4059">
        <w:rPr>
          <w:color w:val="6B7C71" w:themeColor="accent1" w:themeShade="BF"/>
        </w:rPr>
        <w:t>selec(</w:t>
      </w:r>
      <w:proofErr w:type="gramEnd"/>
      <w:r w:rsidRPr="000F4059">
        <w:rPr>
          <w:color w:val="6B7C71" w:themeColor="accent1" w:themeShade="BF"/>
        </w:rPr>
        <w:t>WriteReg,opCode,writeLHUData,writeLBData,writeData,writeLHData,writeLBUData,writeLUIData,writeLWData,writeSData);</w:t>
      </w:r>
    </w:p>
    <w:p w14:paraId="2CADE2D7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25E427C0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equaltoTheOther</w:t>
      </w:r>
      <w:proofErr w:type="spellEnd"/>
      <w:r w:rsidRPr="000F4059">
        <w:rPr>
          <w:color w:val="6B7C71" w:themeColor="accent1" w:themeShade="BF"/>
        </w:rPr>
        <w:t xml:space="preserve"> eq8(</w:t>
      </w:r>
      <w:proofErr w:type="spellStart"/>
      <w:proofErr w:type="gramStart"/>
      <w:r w:rsidRPr="000F4059">
        <w:rPr>
          <w:color w:val="6B7C71" w:themeColor="accent1" w:themeShade="BF"/>
        </w:rPr>
        <w:t>result,WriteReg</w:t>
      </w:r>
      <w:proofErr w:type="spellEnd"/>
      <w:proofErr w:type="gramEnd"/>
      <w:r w:rsidRPr="000F4059">
        <w:rPr>
          <w:color w:val="6B7C71" w:themeColor="accent1" w:themeShade="BF"/>
        </w:rPr>
        <w:t>);</w:t>
      </w:r>
    </w:p>
    <w:p w14:paraId="3CD5BBD4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mips_registers</w:t>
      </w:r>
      <w:proofErr w:type="spellEnd"/>
      <w:r w:rsidRPr="000F4059">
        <w:rPr>
          <w:color w:val="6B7C71" w:themeColor="accent1" w:themeShade="BF"/>
        </w:rPr>
        <w:t xml:space="preserve"> registers(</w:t>
      </w:r>
      <w:proofErr w:type="gramStart"/>
      <w:r w:rsidRPr="000F4059">
        <w:rPr>
          <w:color w:val="6B7C71" w:themeColor="accent1" w:themeShade="BF"/>
        </w:rPr>
        <w:t>rscontent,rdcontent</w:t>
      </w:r>
      <w:proofErr w:type="gramEnd"/>
      <w:r w:rsidRPr="000F4059">
        <w:rPr>
          <w:color w:val="6B7C71" w:themeColor="accent1" w:themeShade="BF"/>
        </w:rPr>
        <w:t>,WriteReg,rs,rd,rt,regWriteSignal,1'b1);</w:t>
      </w:r>
    </w:p>
    <w:p w14:paraId="6E938E01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mips_data_</w:t>
      </w:r>
      <w:proofErr w:type="gramStart"/>
      <w:r w:rsidRPr="000F4059">
        <w:rPr>
          <w:color w:val="6B7C71" w:themeColor="accent1" w:themeShade="BF"/>
        </w:rPr>
        <w:t>mem</w:t>
      </w:r>
      <w:proofErr w:type="spellEnd"/>
      <w:r w:rsidRPr="000F4059">
        <w:rPr>
          <w:color w:val="6B7C71" w:themeColor="accent1" w:themeShade="BF"/>
        </w:rPr>
        <w:t xml:space="preserve">  memWrite</w:t>
      </w:r>
      <w:proofErr w:type="gramEnd"/>
      <w:r w:rsidRPr="000F4059">
        <w:rPr>
          <w:color w:val="6B7C71" w:themeColor="accent1" w:themeShade="BF"/>
        </w:rPr>
        <w:t>(temp,rtContent,WriteReg,memReadSig,memWriteSig,opCode,1'b1);</w:t>
      </w:r>
    </w:p>
    <w:p w14:paraId="2DBB9BF9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 w:rsidRPr="000F4059">
        <w:rPr>
          <w:color w:val="6B7C71" w:themeColor="accent1" w:themeShade="BF"/>
        </w:rPr>
        <w:t>//</w:t>
      </w:r>
      <w:proofErr w:type="spellStart"/>
      <w:r w:rsidRPr="000F4059">
        <w:rPr>
          <w:color w:val="6B7C71" w:themeColor="accent1" w:themeShade="BF"/>
        </w:rPr>
        <w:t>mips_instr_mem</w:t>
      </w:r>
      <w:proofErr w:type="spellEnd"/>
      <w:r w:rsidRPr="000F4059">
        <w:rPr>
          <w:color w:val="6B7C71" w:themeColor="accent1" w:themeShade="BF"/>
        </w:rPr>
        <w:t xml:space="preserve"> </w:t>
      </w:r>
      <w:proofErr w:type="spellStart"/>
      <w:proofErr w:type="gramStart"/>
      <w:r w:rsidRPr="000F4059">
        <w:rPr>
          <w:color w:val="6B7C71" w:themeColor="accent1" w:themeShade="BF"/>
        </w:rPr>
        <w:t>instructionmem</w:t>
      </w:r>
      <w:proofErr w:type="spellEnd"/>
      <w:r w:rsidRPr="000F4059">
        <w:rPr>
          <w:color w:val="6B7C71" w:themeColor="accent1" w:themeShade="BF"/>
        </w:rPr>
        <w:t>(</w:t>
      </w:r>
      <w:proofErr w:type="spellStart"/>
      <w:proofErr w:type="gramEnd"/>
      <w:r w:rsidRPr="000F4059">
        <w:rPr>
          <w:color w:val="6B7C71" w:themeColor="accent1" w:themeShade="BF"/>
        </w:rPr>
        <w:t>instr</w:t>
      </w:r>
      <w:proofErr w:type="spellEnd"/>
      <w:r w:rsidRPr="000F4059">
        <w:rPr>
          <w:color w:val="6B7C71" w:themeColor="accent1" w:themeShade="BF"/>
        </w:rPr>
        <w:t>, PC);</w:t>
      </w:r>
    </w:p>
    <w:p w14:paraId="115B709C" w14:textId="77777777" w:rsidR="000F4059" w:rsidRP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</w:p>
    <w:p w14:paraId="1BA83156" w14:textId="0F8C7948" w:rsid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proofErr w:type="spellStart"/>
      <w:r w:rsidRPr="000F4059">
        <w:rPr>
          <w:color w:val="6B7C71" w:themeColor="accent1" w:themeShade="BF"/>
        </w:rPr>
        <w:t>E</w:t>
      </w:r>
      <w:r w:rsidRPr="000F4059">
        <w:rPr>
          <w:color w:val="6B7C71" w:themeColor="accent1" w:themeShade="BF"/>
        </w:rPr>
        <w:t>ndmodule</w:t>
      </w:r>
      <w:proofErr w:type="spellEnd"/>
    </w:p>
    <w:p w14:paraId="1B156945" w14:textId="75AE4423" w:rsidR="000F4059" w:rsidRDefault="000F4059" w:rsidP="000F4059">
      <w:pPr>
        <w:pStyle w:val="Closing"/>
        <w:spacing w:line="240" w:lineRule="auto"/>
        <w:rPr>
          <w:color w:val="6B7C71" w:themeColor="accent1" w:themeShade="BF"/>
        </w:rPr>
      </w:pPr>
      <w:r>
        <w:rPr>
          <w:noProof/>
        </w:rPr>
        <w:drawing>
          <wp:inline distT="0" distB="0" distL="0" distR="0" wp14:anchorId="669E1EC8" wp14:editId="7540CDD8">
            <wp:extent cx="6400800" cy="1162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E62E" w14:textId="2CBC85EB" w:rsidR="008975C2" w:rsidRPr="000F4059" w:rsidRDefault="008975C2" w:rsidP="000F4059">
      <w:pPr>
        <w:pStyle w:val="Closing"/>
        <w:spacing w:line="240" w:lineRule="auto"/>
        <w:rPr>
          <w:color w:val="6B7C71" w:themeColor="accent1" w:themeShade="BF"/>
        </w:rPr>
      </w:pPr>
      <w:r>
        <w:rPr>
          <w:noProof/>
        </w:rPr>
        <w:lastRenderedPageBreak/>
        <w:drawing>
          <wp:inline distT="0" distB="0" distL="0" distR="0" wp14:anchorId="576A4523" wp14:editId="22EB3578">
            <wp:extent cx="4705350" cy="43910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rPr>
          <w:sz w:val="21"/>
          <w:szCs w:val="21"/>
        </w:rPr>
        <w:id w:val="260286289"/>
        <w:placeholder>
          <w:docPart w:val="EB22C1CA3F0A4A19BB28B4F7BBD562D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80658BE" w14:textId="544DB933" w:rsidR="00856C58" w:rsidRDefault="00483372">
          <w:pPr>
            <w:pStyle w:val="Signature"/>
            <w:rPr>
              <w:sz w:val="21"/>
              <w:szCs w:val="21"/>
            </w:rPr>
          </w:pPr>
          <w:r>
            <w:rPr>
              <w:sz w:val="21"/>
              <w:szCs w:val="21"/>
            </w:rPr>
            <w:t>Ceren GÜMÜŞ</w:t>
          </w:r>
        </w:p>
      </w:sdtContent>
    </w:sdt>
    <w:p w14:paraId="46872D0A" w14:textId="534FBB81" w:rsidR="00856C58" w:rsidRDefault="00C81510">
      <w:pPr>
        <w:pStyle w:val="Signature"/>
        <w:rPr>
          <w:sz w:val="21"/>
          <w:szCs w:val="21"/>
        </w:rPr>
      </w:pPr>
      <w:sdt>
        <w:sdtPr>
          <w:rPr>
            <w:sz w:val="21"/>
            <w:szCs w:val="21"/>
          </w:rPr>
          <w:id w:val="18534714"/>
          <w:placeholder>
            <w:docPart w:val="97EAF75B2EDD4D7F85337C64095AFF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83372">
            <w:rPr>
              <w:sz w:val="21"/>
              <w:szCs w:val="21"/>
            </w:rPr>
            <w:t xml:space="preserve">COMPUTER </w:t>
          </w:r>
          <w:proofErr w:type="gramStart"/>
          <w:r w:rsidR="00483372">
            <w:rPr>
              <w:sz w:val="21"/>
              <w:szCs w:val="21"/>
            </w:rPr>
            <w:t>ORGANIZATION :</w:t>
          </w:r>
          <w:proofErr w:type="gramEnd"/>
          <w:r w:rsidR="00483372">
            <w:rPr>
              <w:sz w:val="21"/>
              <w:szCs w:val="21"/>
            </w:rPr>
            <w:t xml:space="preserve"> CSE 331</w:t>
          </w:r>
        </w:sdtContent>
      </w:sdt>
    </w:p>
    <w:sectPr w:rsidR="00856C58">
      <w:footerReference w:type="default" r:id="rId19"/>
      <w:headerReference w:type="first" r:id="rId20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2A0B1" w14:textId="77777777" w:rsidR="00C81510" w:rsidRDefault="00C81510">
      <w:pPr>
        <w:spacing w:after="0" w:line="240" w:lineRule="auto"/>
      </w:pPr>
      <w:r>
        <w:separator/>
      </w:r>
    </w:p>
  </w:endnote>
  <w:endnote w:type="continuationSeparator" w:id="0">
    <w:p w14:paraId="6BD1A843" w14:textId="77777777" w:rsidR="00C81510" w:rsidRDefault="00C8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BC787" w14:textId="77777777" w:rsidR="00856C58" w:rsidRDefault="00C81510">
    <w:pPr>
      <w:pStyle w:val="Foot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8775514" wp14:editId="5507AD3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13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55ECB3" w14:textId="77777777" w:rsidR="00856C58" w:rsidRDefault="00856C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8775514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1k40HiwCAACT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7855ECB3" w14:textId="77777777" w:rsidR="00856C58" w:rsidRDefault="00856C5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28D05BA" wp14:editId="172175E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15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6C94CE" w14:textId="77777777" w:rsidR="00856C58" w:rsidRDefault="00856C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28D05BA" id="Bkgd: 2" o:spid="_x0000_s1027" style="position:absolute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5E6C94CE" w14:textId="77777777" w:rsidR="00856C58" w:rsidRDefault="00856C5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9B41340" wp14:editId="0C53684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9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C54906" w14:textId="77777777" w:rsidR="00856C58" w:rsidRDefault="00856C5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9B41340" id="Bkgd: 3" o:spid="_x0000_s1028" style="position:absolute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" stroked="f" strokeweight=".5pt">
              <v:stroke linestyle="thinThin"/>
              <v:textbox inset="2.53903mm,1.2695mm,2.53903mm,1.2695mm">
                <w:txbxContent>
                  <w:p w14:paraId="32C54906" w14:textId="77777777" w:rsidR="00856C58" w:rsidRDefault="00856C5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D4202A" wp14:editId="42E2EA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22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4BF77E" w14:textId="62E23E1A" w:rsidR="00856C58" w:rsidRDefault="00C81510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Date"/>
                              <w:tag w:val="Date"/>
                              <w:id w:val="1308669882"/>
                              <w:placeholder>
                                <w:docPart w:val="8A0F49B9EB4C424E9A15265D5703494A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A6A6A6" w:themeColor="background1" w:themeShade="A6"/>
                              </w:rPr>
                            </w:sdtEndPr>
                            <w:sdtContent>
                              <w:r w:rsidR="00483372">
                                <w:rPr>
                                  <w:b/>
                                  <w:bCs/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LEMYE CEREN GUMUS - 151044071</w:t>
                              </w:r>
                            </w:sdtContent>
                          </w:sdt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D4202A" id="Date" o:spid="_x0000_s1029" style="position:absolute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" filled="f" stroked="f" strokeweight="2pt">
              <v:textbox inset="0,0,0,0">
                <w:txbxContent>
                  <w:p w14:paraId="754BF77E" w14:textId="62E23E1A" w:rsidR="00856C58" w:rsidRDefault="00C8151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A6A6A6" w:themeColor="background1" w:themeShade="A6"/>
                          <w:sz w:val="18"/>
                          <w:szCs w:val="18"/>
                        </w:rPr>
                        <w:alias w:val="Date"/>
                        <w:tag w:val="Date"/>
                        <w:id w:val="1308669882"/>
                        <w:placeholder>
                          <w:docPart w:val="8A0F49B9EB4C424E9A15265D5703494A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A6A6A6" w:themeColor="background1" w:themeShade="A6"/>
                        </w:rPr>
                      </w:sdtEndPr>
                      <w:sdtContent>
                        <w:r w:rsidR="00483372">
                          <w:rPr>
                            <w:b/>
                            <w:bCs/>
                            <w:color w:val="A6A6A6" w:themeColor="background1" w:themeShade="A6"/>
                            <w:sz w:val="18"/>
                            <w:szCs w:val="18"/>
                          </w:rPr>
                          <w:t>LEMYE CEREN GUMUS - 151044071</w:t>
                        </w:r>
                      </w:sdtContent>
                    </w:sdt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BEEC1" w14:textId="77777777" w:rsidR="00C81510" w:rsidRDefault="00C81510">
      <w:pPr>
        <w:spacing w:after="0" w:line="240" w:lineRule="auto"/>
      </w:pPr>
      <w:r>
        <w:separator/>
      </w:r>
    </w:p>
  </w:footnote>
  <w:footnote w:type="continuationSeparator" w:id="0">
    <w:p w14:paraId="4FDA941A" w14:textId="77777777" w:rsidR="00C81510" w:rsidRDefault="00C8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3DCD9" w14:textId="77777777" w:rsidR="00856C58" w:rsidRDefault="00C81510">
    <w:pPr>
      <w:pStyle w:val="Header"/>
    </w:pP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3F01E4" wp14:editId="0A3842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0C2FF816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DovFNI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B4D853E" wp14:editId="57FD572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5209520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L1PBps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D05D694" wp14:editId="5405A9F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329ED17" id="Rectangle 1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FDE"/>
    <w:multiLevelType w:val="hybridMultilevel"/>
    <w:tmpl w:val="DEBE9A8E"/>
    <w:lvl w:ilvl="0" w:tplc="C74A0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7D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48D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D405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669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0A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04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446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6D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77F"/>
    <w:multiLevelType w:val="hybridMultilevel"/>
    <w:tmpl w:val="14A8B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35BEB"/>
    <w:multiLevelType w:val="hybridMultilevel"/>
    <w:tmpl w:val="0BECE2BA"/>
    <w:lvl w:ilvl="0" w:tplc="A13E39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C7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E9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4C5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83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27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FB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108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27A33"/>
    <w:multiLevelType w:val="hybridMultilevel"/>
    <w:tmpl w:val="B636A45A"/>
    <w:lvl w:ilvl="0" w:tplc="B470CE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43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677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E77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8F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4E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3B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6E3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671CC"/>
    <w:multiLevelType w:val="hybridMultilevel"/>
    <w:tmpl w:val="C870F434"/>
    <w:lvl w:ilvl="0" w:tplc="14987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6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3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0C0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2D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0C2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7A3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6F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68A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72"/>
    <w:rsid w:val="000F4059"/>
    <w:rsid w:val="00483372"/>
    <w:rsid w:val="006017E4"/>
    <w:rsid w:val="00856C58"/>
    <w:rsid w:val="008975C2"/>
    <w:rsid w:val="00C8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7155"/>
  <w15:docId w15:val="{1ED53799-9D93-4B3A-91F5-041773AA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color w:val="40382D" w:themeColor="tex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CCC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PlaceholderText">
    <w:name w:val="Placeholder Text"/>
    <w:uiPriority w:val="99"/>
  </w:style>
  <w:style w:type="paragraph" w:customStyle="1" w:styleId="SenderAddress">
    <w:name w:val="Sender Address"/>
    <w:uiPriority w:val="2"/>
    <w:pPr>
      <w:spacing w:after="0" w:line="240" w:lineRule="auto"/>
    </w:pPr>
    <w:rPr>
      <w:color w:val="93A299" w:themeColor="accent1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 w:line="276" w:lineRule="auto"/>
      <w:contextualSpacing/>
    </w:pPr>
    <w:rPr>
      <w:rFonts w:eastAsiaTheme="minorEastAsia"/>
      <w:sz w:val="22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</w:rPr>
  </w:style>
  <w:style w:type="paragraph" w:customStyle="1" w:styleId="RecipientAddress">
    <w:name w:val="Recipient Address"/>
    <w:basedOn w:val="NoSpacing"/>
    <w:uiPriority w:val="3"/>
    <w:pPr>
      <w:spacing w:after="360"/>
      <w:contextualSpacing/>
    </w:pPr>
    <w:rPr>
      <w:rFonts w:eastAsiaTheme="minorEastAsia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rFonts w:eastAsiaTheme="minorEastAsia"/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/>
    </w:rPr>
  </w:style>
  <w:style w:type="paragraph" w:styleId="Signature">
    <w:name w:val="Signature"/>
    <w:basedOn w:val="Normal"/>
    <w:link w:val="SignatureChar"/>
    <w:uiPriority w:val="99"/>
    <w:unhideWhenUsed/>
    <w:pPr>
      <w:spacing w:after="200" w:line="276" w:lineRule="auto"/>
      <w:contextualSpacing/>
    </w:pPr>
    <w:rPr>
      <w:rFonts w:eastAsiaTheme="minorEastAsia"/>
      <w:sz w:val="22"/>
    </w:rPr>
  </w:style>
  <w:style w:type="character" w:customStyle="1" w:styleId="SignatureChar">
    <w:name w:val="Signature Char"/>
    <w:basedOn w:val="DefaultParagraphFont"/>
    <w:link w:val="Signature"/>
    <w:uiPriority w:val="9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222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11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91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51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54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900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0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165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817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383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092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0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46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62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F18A46CAA40228A85E5A190F2B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8ADE9-2C4A-4768-A811-ADCC1A4633DA}"/>
      </w:docPartPr>
      <w:docPartBody>
        <w:p w:rsidR="00000000" w:rsidRDefault="006116B7">
          <w:pPr>
            <w:pStyle w:val="751F18A46CAA40228A85E5A190F2BE9E"/>
          </w:pPr>
          <w:r>
            <w:rPr>
              <w:bCs/>
            </w:rPr>
            <w:t>[Type the sender company name]</w:t>
          </w:r>
        </w:p>
      </w:docPartBody>
    </w:docPart>
    <w:docPart>
      <w:docPartPr>
        <w:name w:val="29DE3EFC2F4D4E0687999619E6234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BFF8F-0E1B-40F2-AF26-C4B8B3948B48}"/>
      </w:docPartPr>
      <w:docPartBody>
        <w:p w:rsidR="00000000" w:rsidRDefault="006116B7">
          <w:pPr>
            <w:pStyle w:val="29DE3EFC2F4D4E0687999619E62344BD"/>
          </w:pPr>
          <w:r>
            <w:rPr>
              <w:caps/>
              <w:color w:val="FFFFFF" w:themeColor="background1"/>
              <w:sz w:val="18"/>
              <w:szCs w:val="18"/>
            </w:rPr>
            <w:t>[TYPE THE SENDER COMPANY ADDRESS]</w:t>
          </w:r>
        </w:p>
      </w:docPartBody>
    </w:docPart>
    <w:docPart>
      <w:docPartPr>
        <w:name w:val="D97CE671499A4F5F91F1F647ADE6F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E8585-A349-455F-BF38-77D19F00DA5B}"/>
      </w:docPartPr>
      <w:docPartBody>
        <w:p w:rsidR="00000000" w:rsidRDefault="006116B7">
          <w:pPr>
            <w:pStyle w:val="D97CE671499A4F5F91F1F647ADE6FD38"/>
          </w:pPr>
          <w:r>
            <w:t>[Pick the date]</w:t>
          </w:r>
        </w:p>
      </w:docPartBody>
    </w:docPart>
    <w:docPart>
      <w:docPartPr>
        <w:name w:val="EB22C1CA3F0A4A19BB28B4F7BBD56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A3EC-2E2D-4DD3-99D6-30DE9DBA4B86}"/>
      </w:docPartPr>
      <w:docPartBody>
        <w:p w:rsidR="00000000" w:rsidRDefault="006116B7">
          <w:pPr>
            <w:pStyle w:val="EB22C1CA3F0A4A19BB28B4F7BBD562DE"/>
          </w:pPr>
          <w:r>
            <w:t>[Type the sender name]</w:t>
          </w:r>
        </w:p>
      </w:docPartBody>
    </w:docPart>
    <w:docPart>
      <w:docPartPr>
        <w:name w:val="97EAF75B2EDD4D7F85337C64095AF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9F2EE-5839-4360-9DB6-7E0D0F256F2F}"/>
      </w:docPartPr>
      <w:docPartBody>
        <w:p w:rsidR="00000000" w:rsidRDefault="006116B7">
          <w:pPr>
            <w:pStyle w:val="97EAF75B2EDD4D7F85337C64095AFFB0"/>
          </w:pPr>
          <w:r>
            <w:t>[Type the sender company name]</w:t>
          </w:r>
        </w:p>
      </w:docPartBody>
    </w:docPart>
    <w:docPart>
      <w:docPartPr>
        <w:name w:val="370788D6296B4F4B9FAEB89FDF514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7337-60ED-4B8F-9575-98C8B13BFEA5}"/>
      </w:docPartPr>
      <w:docPartBody>
        <w:p w:rsidR="00000000" w:rsidRDefault="006116B7">
          <w:pPr>
            <w:pStyle w:val="370788D6296B4F4B9FAEB89FDF514604"/>
          </w:pPr>
          <w:r>
            <w:t>[Type the sender company address]</w:t>
          </w:r>
        </w:p>
      </w:docPartBody>
    </w:docPart>
    <w:docPart>
      <w:docPartPr>
        <w:name w:val="8A0F49B9EB4C424E9A15265D57034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39122-C517-4BCD-8D36-65B5B09A2561}"/>
      </w:docPartPr>
      <w:docPartBody>
        <w:p w:rsidR="00000000" w:rsidRDefault="006116B7">
          <w:pPr>
            <w:pStyle w:val="8A0F49B9EB4C424E9A15265D5703494A"/>
          </w:pPr>
          <w:r>
            <w:rPr>
              <w:color w:val="A6A6A6" w:themeColor="background1" w:themeShade="A6"/>
              <w:sz w:val="18"/>
              <w:szCs w:val="18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B7"/>
    <w:rsid w:val="0061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F18A46CAA40228A85E5A190F2BE9E">
    <w:name w:val="751F18A46CAA40228A85E5A190F2BE9E"/>
  </w:style>
  <w:style w:type="paragraph" w:customStyle="1" w:styleId="29DE3EFC2F4D4E0687999619E62344BD">
    <w:name w:val="29DE3EFC2F4D4E0687999619E62344BD"/>
  </w:style>
  <w:style w:type="paragraph" w:customStyle="1" w:styleId="D97CE671499A4F5F91F1F647ADE6FD38">
    <w:name w:val="D97CE671499A4F5F91F1F647ADE6FD38"/>
  </w:style>
  <w:style w:type="paragraph" w:customStyle="1" w:styleId="EB22C1CA3F0A4A19BB28B4F7BBD562DE">
    <w:name w:val="EB22C1CA3F0A4A19BB28B4F7BBD562DE"/>
  </w:style>
  <w:style w:type="paragraph" w:customStyle="1" w:styleId="97EAF75B2EDD4D7F85337C64095AFFB0">
    <w:name w:val="97EAF75B2EDD4D7F85337C64095AFFB0"/>
  </w:style>
  <w:style w:type="paragraph" w:customStyle="1" w:styleId="370788D6296B4F4B9FAEB89FDF514604">
    <w:name w:val="370788D6296B4F4B9FAEB89FDF514604"/>
  </w:style>
  <w:style w:type="paragraph" w:customStyle="1" w:styleId="3307A2F3E0834A7D913249D1E2D8EB0D">
    <w:name w:val="3307A2F3E0834A7D913249D1E2D8EB0D"/>
  </w:style>
  <w:style w:type="paragraph" w:customStyle="1" w:styleId="B53ADC76D9C14D6D9013B8FD008461A3">
    <w:name w:val="B53ADC76D9C14D6D9013B8FD008461A3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BC3E78896BD437980B4BCB5E59C3EF9">
    <w:name w:val="2BC3E78896BD437980B4BCB5E59C3EF9"/>
  </w:style>
  <w:style w:type="paragraph" w:customStyle="1" w:styleId="5D4FE7CE562E4033A453E67CE96B02A4">
    <w:name w:val="5D4FE7CE562E4033A453E67CE96B02A4"/>
  </w:style>
  <w:style w:type="paragraph" w:customStyle="1" w:styleId="33AB62B618A242268F0811574219D43D">
    <w:name w:val="33AB62B618A242268F0811574219D43D"/>
  </w:style>
  <w:style w:type="paragraph" w:customStyle="1" w:styleId="5F0D7595722848739AB8AE63D2EF98B2">
    <w:name w:val="5F0D7595722848739AB8AE63D2EF98B2"/>
  </w:style>
  <w:style w:type="paragraph" w:customStyle="1" w:styleId="8A0F49B9EB4C424E9A15265D5703494A">
    <w:name w:val="8A0F49B9EB4C424E9A15265D57034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LEMYE CEREN GUMUS - 151044071</PublishDate>
  <Abstract/>
  <CompanyAddress>#   assignment 3 REPORT #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6103D-E04C-4F59-B24F-4E54D4B72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ApothecaryLetter</Template>
  <TotalTime>43</TotalTime>
  <Pages>11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ORGANIZATION : CSE 331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Ceren GÜMÜŞ</dc:creator>
  <cp:lastModifiedBy>Ceren GÜMÜŞ</cp:lastModifiedBy>
  <cp:revision>1</cp:revision>
  <dcterms:created xsi:type="dcterms:W3CDTF">2019-12-13T11:45:00Z</dcterms:created>
  <dcterms:modified xsi:type="dcterms:W3CDTF">2019-12-13T12:28:00Z</dcterms:modified>
</cp:coreProperties>
</file>